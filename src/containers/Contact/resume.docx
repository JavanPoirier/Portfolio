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D60205" w:rsidRPr="00D60205" w14:paraId="69415B1D" w14:textId="77777777" w:rsidTr="00570E7E">
        <w:trPr>
          <w:trHeight w:hRule="exact" w:val="180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CF5F721" w14:textId="3C327C7F" w:rsidR="00556337" w:rsidRPr="00D60205" w:rsidRDefault="00DB23BF" w:rsidP="00E5521B">
            <w:pPr>
              <w:pStyle w:val="Title"/>
              <w:rPr>
                <w:color w:val="auto"/>
              </w:rPr>
            </w:pPr>
            <w:bookmarkStart w:id="0" w:name="_Hlk500254359"/>
            <w:r w:rsidRPr="00D60205">
              <w:rPr>
                <w:color w:val="auto"/>
              </w:rPr>
              <w:t>Javan</w:t>
            </w:r>
          </w:p>
          <w:p w14:paraId="331697D6" w14:textId="332AC080" w:rsidR="00FE18B2" w:rsidRPr="00D60205" w:rsidRDefault="00A67B9E" w:rsidP="00E5521B">
            <w:pPr>
              <w:pStyle w:val="Subtitle"/>
              <w:rPr>
                <w:color w:val="auto"/>
              </w:rPr>
            </w:pPr>
            <w:r w:rsidRPr="00D60205">
              <w:rPr>
                <w:color w:val="auto"/>
              </w:rPr>
              <w:t>Poirier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324"/>
              <w:gridCol w:w="276"/>
            </w:tblGrid>
            <w:tr w:rsidR="00D60205" w:rsidRPr="00D60205" w14:paraId="48E76F8D" w14:textId="77777777" w:rsidTr="00D96F9A">
              <w:tc>
                <w:tcPr>
                  <w:tcW w:w="332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EE0DDF1" w14:textId="77777777" w:rsidR="00AA576A" w:rsidRDefault="001D6618" w:rsidP="00323C3F">
                  <w:pPr>
                    <w:pStyle w:val="ContactInfo"/>
                    <w:rPr>
                      <w:color w:val="auto"/>
                    </w:rPr>
                  </w:pPr>
                  <w:sdt>
                    <w:sdtPr>
                      <w:rPr>
                        <w:color w:val="auto"/>
                      </w:rPr>
                      <w:alias w:val="Enter address:"/>
                      <w:tag w:val="Enter address:"/>
                      <w:id w:val="966779368"/>
                      <w:placeholder>
                        <w:docPart w:val="9898BFF3980E4A1B98901901F0A92C9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14F22">
                        <w:rPr>
                          <w:color w:val="auto"/>
                        </w:rPr>
                        <w:t>29 Granite Dr</w:t>
                      </w:r>
                    </w:sdtContent>
                  </w:sdt>
                  <w:r w:rsidR="00711C9C" w:rsidRPr="00D60205">
                    <w:rPr>
                      <w:color w:val="auto"/>
                    </w:rPr>
                    <w:t xml:space="preserve">ive </w:t>
                  </w:r>
                </w:p>
                <w:p w14:paraId="04CBC77C" w14:textId="4573D83D" w:rsidR="00D33379" w:rsidRPr="00D60205" w:rsidRDefault="00A67B9E" w:rsidP="00B35FED">
                  <w:pPr>
                    <w:pStyle w:val="ContactInfo"/>
                    <w:rPr>
                      <w:color w:val="auto"/>
                    </w:rPr>
                  </w:pPr>
                  <w:r w:rsidRPr="00D60205">
                    <w:rPr>
                      <w:color w:val="auto"/>
                    </w:rPr>
                    <w:t>Quispamsis</w:t>
                  </w:r>
                  <w:r w:rsidR="00AA576A">
                    <w:rPr>
                      <w:color w:val="auto"/>
                    </w:rPr>
                    <w:t>,</w:t>
                  </w:r>
                  <w:r w:rsidRPr="00D60205">
                    <w:rPr>
                      <w:color w:val="auto"/>
                    </w:rPr>
                    <w:t xml:space="preserve"> N</w:t>
                  </w:r>
                  <w:r w:rsidR="00AA576A">
                    <w:rPr>
                      <w:color w:val="auto"/>
                    </w:rPr>
                    <w:t>B</w:t>
                  </w:r>
                  <w:r w:rsidR="00AA576A" w:rsidRPr="00D60205">
                    <w:rPr>
                      <w:color w:val="auto"/>
                    </w:rPr>
                    <w:t xml:space="preserve"> E2E </w:t>
                  </w:r>
                  <w:r w:rsidR="009963A0">
                    <w:rPr>
                      <w:color w:val="auto"/>
                    </w:rPr>
                    <w:t>0E</w:t>
                  </w:r>
                  <w:r w:rsidR="00AA576A" w:rsidRPr="00D60205">
                    <w:rPr>
                      <w:color w:val="auto"/>
                    </w:rPr>
                    <w:t>5</w:t>
                  </w:r>
                  <w:r w:rsidR="00B35FED">
                    <w:rPr>
                      <w:color w:val="auto"/>
                    </w:rPr>
                    <w:t xml:space="preserve"> </w:t>
                  </w:r>
                  <w:r w:rsidR="00D33379">
                    <w:rPr>
                      <w:color w:val="auto"/>
                    </w:rPr>
                    <w:t>Canada</w:t>
                  </w:r>
                </w:p>
              </w:tc>
              <w:tc>
                <w:tcPr>
                  <w:tcW w:w="27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8B09240" w14:textId="77777777" w:rsidR="00323C3F" w:rsidRPr="00D60205" w:rsidRDefault="00323C3F" w:rsidP="00323C3F">
                  <w:pPr>
                    <w:pStyle w:val="Icons"/>
                    <w:rPr>
                      <w:color w:val="auto"/>
                    </w:rPr>
                  </w:pPr>
                  <w:r w:rsidRPr="00D60205">
                    <w:rPr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5C2627B9" wp14:editId="3ECECB9C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97951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60205" w:rsidRPr="00D60205" w14:paraId="26E95BE6" w14:textId="77777777" w:rsidTr="00D96F9A">
              <w:sdt>
                <w:sdtPr>
                  <w:rPr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3AF498FD8CCA4DCE83DE37267902A1F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24" w:type="dxa"/>
                      <w:tcMar>
                        <w:left w:w="720" w:type="dxa"/>
                        <w:right w:w="29" w:type="dxa"/>
                      </w:tcMar>
                    </w:tcPr>
                    <w:p w14:paraId="71AF46F1" w14:textId="45101DED" w:rsidR="00323C3F" w:rsidRPr="00D60205" w:rsidRDefault="00595F21" w:rsidP="00323C3F">
                      <w:pPr>
                        <w:pStyle w:val="ContactInf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+1 </w:t>
                      </w:r>
                      <w:r w:rsidR="00A14F22">
                        <w:rPr>
                          <w:color w:val="auto"/>
                        </w:rPr>
                        <w:t>(506) 608-8893</w:t>
                      </w:r>
                    </w:p>
                  </w:tc>
                </w:sdtContent>
              </w:sdt>
              <w:tc>
                <w:tcPr>
                  <w:tcW w:w="276" w:type="dxa"/>
                  <w:tcMar>
                    <w:left w:w="0" w:type="dxa"/>
                    <w:right w:w="0" w:type="dxa"/>
                  </w:tcMar>
                </w:tcPr>
                <w:p w14:paraId="6C4179C5" w14:textId="77777777" w:rsidR="00323C3F" w:rsidRPr="00D60205" w:rsidRDefault="00323C3F" w:rsidP="00323C3F">
                  <w:pPr>
                    <w:pStyle w:val="Icons"/>
                    <w:rPr>
                      <w:color w:val="auto"/>
                    </w:rPr>
                  </w:pPr>
                  <w:r w:rsidRPr="00D60205">
                    <w:rPr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1E65ECA0" wp14:editId="47337E81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DF43D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60205" w:rsidRPr="00D60205" w14:paraId="0C7ADFCD" w14:textId="77777777" w:rsidTr="00D96F9A">
              <w:sdt>
                <w:sdtPr>
                  <w:rPr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216892E67B574453A491041B492B8C1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24" w:type="dxa"/>
                      <w:tcMar>
                        <w:left w:w="720" w:type="dxa"/>
                        <w:right w:w="29" w:type="dxa"/>
                      </w:tcMar>
                    </w:tcPr>
                    <w:p w14:paraId="61775E98" w14:textId="77777777" w:rsidR="00323C3F" w:rsidRPr="00D60205" w:rsidRDefault="00A14F22" w:rsidP="00323C3F">
                      <w:pPr>
                        <w:pStyle w:val="ContactInf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Javan.Poirier@Outlook.com</w:t>
                      </w:r>
                    </w:p>
                  </w:tc>
                </w:sdtContent>
              </w:sdt>
              <w:tc>
                <w:tcPr>
                  <w:tcW w:w="276" w:type="dxa"/>
                  <w:tcMar>
                    <w:left w:w="0" w:type="dxa"/>
                    <w:right w:w="0" w:type="dxa"/>
                  </w:tcMar>
                </w:tcPr>
                <w:p w14:paraId="3B74D778" w14:textId="77777777" w:rsidR="00323C3F" w:rsidRPr="00D60205" w:rsidRDefault="00323C3F" w:rsidP="00323C3F">
                  <w:pPr>
                    <w:pStyle w:val="Icons"/>
                    <w:rPr>
                      <w:color w:val="auto"/>
                    </w:rPr>
                  </w:pPr>
                  <w:r w:rsidRPr="00D60205">
                    <w:rPr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1D89068A" wp14:editId="2CCC904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291DC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60205" w:rsidRPr="00D60205" w14:paraId="23BA18C2" w14:textId="77777777" w:rsidTr="00D96F9A">
              <w:sdt>
                <w:sdtPr>
                  <w:rPr>
                    <w:color w:val="auto"/>
                  </w:rPr>
                  <w:alias w:val="Enter LinkedIn profile:"/>
                  <w:tag w:val="Enter LinkedIn profile:"/>
                  <w:id w:val="1102843699"/>
                  <w:placeholder>
                    <w:docPart w:val="29C1B2E642514A568BCA03CB0BEFF84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24" w:type="dxa"/>
                      <w:tcMar>
                        <w:left w:w="720" w:type="dxa"/>
                        <w:right w:w="29" w:type="dxa"/>
                      </w:tcMar>
                    </w:tcPr>
                    <w:p w14:paraId="60E880B4" w14:textId="77777777" w:rsidR="00323C3F" w:rsidRPr="00D60205" w:rsidRDefault="00A14F22" w:rsidP="00323C3F">
                      <w:pPr>
                        <w:pStyle w:val="ContactInf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Javan-Poirier</w:t>
                      </w:r>
                    </w:p>
                  </w:tc>
                </w:sdtContent>
              </w:sdt>
              <w:tc>
                <w:tcPr>
                  <w:tcW w:w="276" w:type="dxa"/>
                  <w:tcMar>
                    <w:left w:w="0" w:type="dxa"/>
                    <w:right w:w="0" w:type="dxa"/>
                  </w:tcMar>
                </w:tcPr>
                <w:p w14:paraId="529E734C" w14:textId="77777777" w:rsidR="00323C3F" w:rsidRPr="00D60205" w:rsidRDefault="00323C3F" w:rsidP="00323C3F">
                  <w:pPr>
                    <w:pStyle w:val="Icons"/>
                    <w:rPr>
                      <w:color w:val="auto"/>
                    </w:rPr>
                  </w:pPr>
                  <w:r w:rsidRPr="00D60205">
                    <w:rPr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3EC8042E" wp14:editId="1A553360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5CDE9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7203295" w14:textId="77777777" w:rsidR="00E5521B" w:rsidRPr="00D60205" w:rsidRDefault="00E5521B" w:rsidP="00A73DDE">
            <w:pPr>
              <w:pStyle w:val="ContactInfo"/>
              <w:rPr>
                <w:color w:val="auto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D60205" w:rsidRPr="00D60205" w14:paraId="1D1ADBF6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B515156" w14:textId="759B484C" w:rsidR="000E24AC" w:rsidRPr="00D60205" w:rsidRDefault="00D73A9B" w:rsidP="009D0878">
            <w:pPr>
              <w:pStyle w:val="Icons"/>
              <w:rPr>
                <w:color w:val="auto"/>
              </w:rPr>
            </w:pPr>
            <w:r w:rsidRPr="00D60205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61317C26" wp14:editId="4274B76A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A26BF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9AA1600" w14:textId="792E601A" w:rsidR="000E24AC" w:rsidRPr="00D60205" w:rsidRDefault="00F47F44" w:rsidP="007850D1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>Objective</w:t>
            </w:r>
          </w:p>
        </w:tc>
      </w:tr>
    </w:tbl>
    <w:p w14:paraId="2D462E8E" w14:textId="3B33A297" w:rsidR="00D72BB4" w:rsidRPr="00D60205" w:rsidRDefault="00686A30" w:rsidP="007850D1">
      <w:pPr>
        <w:rPr>
          <w:color w:val="auto"/>
        </w:rPr>
      </w:pPr>
      <w:r>
        <w:rPr>
          <w:color w:val="auto"/>
        </w:rPr>
        <w:t>B</w:t>
      </w:r>
      <w:r w:rsidR="006B5773" w:rsidRPr="00D60205">
        <w:rPr>
          <w:color w:val="auto"/>
        </w:rPr>
        <w:t xml:space="preserve">ilingual </w:t>
      </w:r>
      <w:r w:rsidR="002D4108">
        <w:rPr>
          <w:color w:val="auto"/>
        </w:rPr>
        <w:t xml:space="preserve">IT </w:t>
      </w:r>
      <w:r w:rsidR="008F2ABE">
        <w:rPr>
          <w:color w:val="auto"/>
        </w:rPr>
        <w:t>professional</w:t>
      </w:r>
      <w:r w:rsidR="000D2C46">
        <w:rPr>
          <w:color w:val="auto"/>
        </w:rPr>
        <w:t xml:space="preserve"> and</w:t>
      </w:r>
      <w:r w:rsidR="008A40FE">
        <w:rPr>
          <w:color w:val="auto"/>
        </w:rPr>
        <w:t xml:space="preserve"> entrepreneur</w:t>
      </w:r>
      <w:r w:rsidR="00A44C74">
        <w:rPr>
          <w:color w:val="auto"/>
        </w:rPr>
        <w:t xml:space="preserve"> </w:t>
      </w:r>
      <w:r w:rsidR="00960D3A">
        <w:rPr>
          <w:color w:val="auto"/>
        </w:rPr>
        <w:t xml:space="preserve">with a </w:t>
      </w:r>
      <w:r w:rsidR="00EE2F6F">
        <w:rPr>
          <w:color w:val="auto"/>
        </w:rPr>
        <w:t>solid</w:t>
      </w:r>
      <w:r w:rsidR="008A40FE">
        <w:rPr>
          <w:color w:val="auto"/>
        </w:rPr>
        <w:t xml:space="preserve"> </w:t>
      </w:r>
      <w:r w:rsidR="00C30432">
        <w:rPr>
          <w:color w:val="auto"/>
        </w:rPr>
        <w:t>foundation</w:t>
      </w:r>
      <w:r w:rsidR="008A40FE">
        <w:rPr>
          <w:color w:val="auto"/>
        </w:rPr>
        <w:t xml:space="preserve"> in </w:t>
      </w:r>
      <w:r w:rsidR="00EE2F6F">
        <w:rPr>
          <w:color w:val="auto"/>
        </w:rPr>
        <w:t>full</w:t>
      </w:r>
      <w:r w:rsidR="00F814F9">
        <w:rPr>
          <w:color w:val="auto"/>
        </w:rPr>
        <w:t xml:space="preserve"> </w:t>
      </w:r>
      <w:r w:rsidR="00EE2F6F">
        <w:rPr>
          <w:color w:val="auto"/>
        </w:rPr>
        <w:t xml:space="preserve">stack </w:t>
      </w:r>
      <w:r w:rsidR="00960D3A">
        <w:rPr>
          <w:color w:val="auto"/>
        </w:rPr>
        <w:t>development</w:t>
      </w:r>
      <w:r w:rsidR="00EE2F6F">
        <w:rPr>
          <w:color w:val="auto"/>
        </w:rPr>
        <w:t xml:space="preserve"> </w:t>
      </w:r>
      <w:r w:rsidR="00040E92">
        <w:rPr>
          <w:color w:val="auto"/>
        </w:rPr>
        <w:t>accompanied by a</w:t>
      </w:r>
      <w:r w:rsidR="00EE2F6F">
        <w:rPr>
          <w:color w:val="auto"/>
        </w:rPr>
        <w:t xml:space="preserve"> diverse</w:t>
      </w:r>
      <w:r w:rsidR="00847C4B">
        <w:rPr>
          <w:color w:val="auto"/>
        </w:rPr>
        <w:t xml:space="preserve"> </w:t>
      </w:r>
      <w:r w:rsidR="00EE2F6F">
        <w:rPr>
          <w:color w:val="auto"/>
        </w:rPr>
        <w:t>skill set</w:t>
      </w:r>
      <w:r w:rsidR="00E8765A">
        <w:rPr>
          <w:color w:val="auto"/>
        </w:rPr>
        <w:t xml:space="preserve">. </w:t>
      </w:r>
      <w:r w:rsidR="008B4656">
        <w:rPr>
          <w:color w:val="auto"/>
        </w:rPr>
        <w:t>S</w:t>
      </w:r>
      <w:r w:rsidR="00E8765A">
        <w:rPr>
          <w:color w:val="auto"/>
        </w:rPr>
        <w:t>eek</w:t>
      </w:r>
      <w:r w:rsidR="003C6F21">
        <w:rPr>
          <w:color w:val="auto"/>
        </w:rPr>
        <w:t>ing</w:t>
      </w:r>
      <w:r w:rsidR="00E8765A">
        <w:rPr>
          <w:color w:val="auto"/>
        </w:rPr>
        <w:t xml:space="preserve"> mentorship in a </w:t>
      </w:r>
      <w:r w:rsidR="007721E3">
        <w:rPr>
          <w:color w:val="auto"/>
        </w:rPr>
        <w:t>j</w:t>
      </w:r>
      <w:r w:rsidR="00E8765A">
        <w:rPr>
          <w:color w:val="auto"/>
        </w:rPr>
        <w:t xml:space="preserve">unior </w:t>
      </w:r>
      <w:r w:rsidR="00303356">
        <w:rPr>
          <w:color w:val="auto"/>
        </w:rPr>
        <w:t>d</w:t>
      </w:r>
      <w:r w:rsidR="00E8765A">
        <w:rPr>
          <w:color w:val="auto"/>
        </w:rPr>
        <w:t>evelop</w:t>
      </w:r>
      <w:r w:rsidR="00DB4FBB">
        <w:rPr>
          <w:color w:val="auto"/>
        </w:rPr>
        <w:t>er</w:t>
      </w:r>
      <w:r w:rsidR="00E8765A">
        <w:rPr>
          <w:color w:val="auto"/>
        </w:rPr>
        <w:t xml:space="preserve"> position</w:t>
      </w:r>
      <w:r w:rsidR="008B4E40">
        <w:rPr>
          <w:color w:val="auto"/>
        </w:rPr>
        <w:t xml:space="preserve"> </w:t>
      </w:r>
      <w:r w:rsidR="00E8765A">
        <w:rPr>
          <w:color w:val="auto"/>
        </w:rPr>
        <w:t xml:space="preserve">to </w:t>
      </w:r>
      <w:r w:rsidR="008F2ABE">
        <w:rPr>
          <w:color w:val="auto"/>
        </w:rPr>
        <w:t>enhance</w:t>
      </w:r>
      <w:r w:rsidR="003D5B27">
        <w:rPr>
          <w:color w:val="auto"/>
        </w:rPr>
        <w:t xml:space="preserve"> my skills and learn</w:t>
      </w:r>
      <w:r w:rsidR="007721E3">
        <w:rPr>
          <w:color w:val="auto"/>
        </w:rPr>
        <w:t xml:space="preserve"> from talented people.</w:t>
      </w:r>
      <w:r w:rsidR="00F814F9">
        <w:rPr>
          <w:color w:val="auto"/>
        </w:rPr>
        <w:t xml:space="preserve"> </w:t>
      </w:r>
      <w:r w:rsidR="008B4656">
        <w:rPr>
          <w:color w:val="auto"/>
        </w:rPr>
        <w:t>Creative and ambitious with a</w:t>
      </w:r>
      <w:r w:rsidR="00D076E4">
        <w:rPr>
          <w:color w:val="auto"/>
        </w:rPr>
        <w:t xml:space="preserve"> </w:t>
      </w:r>
      <w:r w:rsidR="008F2ABE">
        <w:rPr>
          <w:color w:val="auto"/>
        </w:rPr>
        <w:t xml:space="preserve">strong interest in business, especially </w:t>
      </w:r>
      <w:r w:rsidR="007721E3">
        <w:rPr>
          <w:color w:val="auto"/>
        </w:rPr>
        <w:t>entrepreneurship</w:t>
      </w:r>
      <w:r w:rsidR="00CE0A35">
        <w:rPr>
          <w:color w:val="auto"/>
        </w:rPr>
        <w:t>.</w:t>
      </w:r>
      <w:r w:rsidR="008F2ABE">
        <w:rPr>
          <w:color w:val="auto"/>
        </w:rPr>
        <w:t xml:space="preserve"> Enjoys public speaking and </w:t>
      </w:r>
      <w:r w:rsidR="00A869D7">
        <w:rPr>
          <w:color w:val="auto"/>
        </w:rPr>
        <w:t>performing</w:t>
      </w:r>
      <w:r w:rsidR="008F2ABE">
        <w:rPr>
          <w:color w:val="auto"/>
        </w:rPr>
        <w:t xml:space="preserve"> sales.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D60205" w:rsidRPr="00D60205" w14:paraId="2B044B9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ECB7FAB" w14:textId="77777777" w:rsidR="00A77B4D" w:rsidRPr="00D60205" w:rsidRDefault="00075B13" w:rsidP="00075B13">
            <w:pPr>
              <w:pStyle w:val="Icons"/>
              <w:rPr>
                <w:color w:val="auto"/>
              </w:rPr>
            </w:pPr>
            <w:r w:rsidRPr="00D60205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14962D83" wp14:editId="605CC9B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8E7A0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FEDA5F4" w14:textId="77777777" w:rsidR="00A77B4D" w:rsidRPr="00D60205" w:rsidRDefault="001D6618" w:rsidP="002146F8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ducation:"/>
                <w:tag w:val="Education:"/>
                <w:id w:val="1586649636"/>
                <w:placeholder>
                  <w:docPart w:val="8787B96E4D2B432889F9B888590145B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D60205">
                  <w:rPr>
                    <w:color w:val="auto"/>
                  </w:rPr>
                  <w:t>Education</w:t>
                </w:r>
              </w:sdtContent>
            </w:sdt>
          </w:p>
        </w:tc>
      </w:tr>
    </w:tbl>
    <w:p w14:paraId="5ED4EAC5" w14:textId="7192F1D6" w:rsidR="007C0E0E" w:rsidRPr="00D60205" w:rsidRDefault="006E2802" w:rsidP="00B47E1E">
      <w:pPr>
        <w:pStyle w:val="Heading2"/>
        <w:rPr>
          <w:color w:val="auto"/>
        </w:rPr>
      </w:pPr>
      <w:r>
        <w:rPr>
          <w:color w:val="auto"/>
        </w:rPr>
        <w:t>IT</w:t>
      </w:r>
      <w:r w:rsidR="00463AF3" w:rsidRPr="00D60205">
        <w:rPr>
          <w:color w:val="auto"/>
        </w:rPr>
        <w:t>: Programmer</w:t>
      </w:r>
      <w:r w:rsidR="003A4BC3">
        <w:rPr>
          <w:color w:val="auto"/>
        </w:rPr>
        <w:t>-</w:t>
      </w:r>
      <w:r w:rsidR="00463AF3" w:rsidRPr="00D60205">
        <w:rPr>
          <w:color w:val="auto"/>
        </w:rPr>
        <w:t>Analyst</w:t>
      </w:r>
      <w:r w:rsidR="00EA1E57">
        <w:rPr>
          <w:color w:val="auto"/>
        </w:rPr>
        <w:t xml:space="preserve"> |</w:t>
      </w:r>
      <w:r w:rsidR="00A335F1">
        <w:rPr>
          <w:color w:val="auto"/>
        </w:rPr>
        <w:t xml:space="preserve"> </w:t>
      </w:r>
      <w:r w:rsidR="00463AF3" w:rsidRPr="00D60205">
        <w:rPr>
          <w:rStyle w:val="Emphasis"/>
          <w:color w:val="auto"/>
        </w:rPr>
        <w:t>New Brunswick Community College</w:t>
      </w:r>
      <w:r w:rsidR="00800BE0">
        <w:rPr>
          <w:rStyle w:val="Emphasis"/>
          <w:color w:val="auto"/>
        </w:rPr>
        <w:t xml:space="preserve"> </w:t>
      </w:r>
    </w:p>
    <w:p w14:paraId="5649D356" w14:textId="69A62D85" w:rsidR="007855EA" w:rsidRPr="00D128FA" w:rsidRDefault="00151FFB" w:rsidP="00D128FA">
      <w:pPr>
        <w:pStyle w:val="Heading3"/>
        <w:rPr>
          <w:color w:val="auto"/>
        </w:rPr>
      </w:pPr>
      <w:r>
        <w:rPr>
          <w:color w:val="auto"/>
        </w:rPr>
        <w:t xml:space="preserve">Spetember </w:t>
      </w:r>
      <w:r w:rsidR="00463AF3" w:rsidRPr="00D60205">
        <w:rPr>
          <w:color w:val="auto"/>
        </w:rPr>
        <w:t>2016</w:t>
      </w:r>
      <w:r w:rsidR="007C0E0E" w:rsidRPr="00D60205">
        <w:rPr>
          <w:color w:val="auto"/>
        </w:rPr>
        <w:t xml:space="preserve"> –</w:t>
      </w:r>
      <w:r w:rsidR="0025145F">
        <w:rPr>
          <w:color w:val="auto"/>
        </w:rPr>
        <w:t xml:space="preserve"> </w:t>
      </w:r>
      <w:r>
        <w:rPr>
          <w:color w:val="auto"/>
        </w:rPr>
        <w:t xml:space="preserve"> June 2018</w:t>
      </w:r>
    </w:p>
    <w:p w14:paraId="115AA72C" w14:textId="35F99003" w:rsidR="00D473A2" w:rsidRPr="007855EA" w:rsidRDefault="000F2B93" w:rsidP="007855EA">
      <w:pPr>
        <w:ind w:left="360"/>
        <w:rPr>
          <w:color w:val="auto"/>
        </w:rPr>
      </w:pPr>
      <w:r w:rsidRPr="007855EA">
        <w:rPr>
          <w:color w:val="auto"/>
        </w:rPr>
        <w:t>Performed</w:t>
      </w:r>
      <w:r w:rsidR="007855EA">
        <w:rPr>
          <w:color w:val="auto"/>
        </w:rPr>
        <w:t xml:space="preserve"> </w:t>
      </w:r>
      <w:r w:rsidRPr="007855EA">
        <w:rPr>
          <w:color w:val="auto"/>
        </w:rPr>
        <w:t>system analysis</w:t>
      </w:r>
      <w:r w:rsidR="007855EA">
        <w:rPr>
          <w:color w:val="auto"/>
        </w:rPr>
        <w:t xml:space="preserve"> of a fictional</w:t>
      </w:r>
      <w:r w:rsidR="005131C3">
        <w:rPr>
          <w:color w:val="auto"/>
        </w:rPr>
        <w:t xml:space="preserve"> bottling</w:t>
      </w:r>
      <w:r w:rsidR="007855EA">
        <w:rPr>
          <w:color w:val="auto"/>
        </w:rPr>
        <w:t xml:space="preserve"> company </w:t>
      </w:r>
      <w:r w:rsidRPr="007855EA">
        <w:rPr>
          <w:color w:val="auto"/>
        </w:rPr>
        <w:t>to design and develop a Product Distribution Management System (PDMS)</w:t>
      </w:r>
      <w:r w:rsidR="000B0A0C" w:rsidRPr="007855EA">
        <w:rPr>
          <w:color w:val="auto"/>
        </w:rPr>
        <w:t xml:space="preserve"> with a full-stack solution using</w:t>
      </w:r>
      <w:r w:rsidRPr="007855EA">
        <w:rPr>
          <w:color w:val="auto"/>
        </w:rPr>
        <w:t xml:space="preserve"> ASP.NET</w:t>
      </w:r>
      <w:r w:rsidR="003F457E">
        <w:rPr>
          <w:color w:val="auto"/>
        </w:rPr>
        <w:t xml:space="preserve"> Core</w:t>
      </w:r>
      <w:r w:rsidRPr="007855EA">
        <w:rPr>
          <w:color w:val="auto"/>
        </w:rPr>
        <w:t xml:space="preserve"> and SQL Server</w:t>
      </w:r>
      <w:r w:rsidR="007855EA">
        <w:rPr>
          <w:color w:val="auto"/>
        </w:rPr>
        <w:t>. This involved</w:t>
      </w:r>
      <w:r w:rsidR="002F2F37">
        <w:rPr>
          <w:color w:val="auto"/>
        </w:rPr>
        <w:t xml:space="preserve"> a staff and client portal with</w:t>
      </w:r>
      <w:r w:rsidR="00B37BCE">
        <w:rPr>
          <w:color w:val="auto"/>
        </w:rPr>
        <w:t xml:space="preserve"> reporting and</w:t>
      </w:r>
      <w:r w:rsidR="007855EA">
        <w:rPr>
          <w:color w:val="auto"/>
        </w:rPr>
        <w:t xml:space="preserve"> business logic</w:t>
      </w:r>
      <w:r w:rsidR="00F93B46">
        <w:rPr>
          <w:color w:val="auto"/>
        </w:rPr>
        <w:t xml:space="preserve"> u</w:t>
      </w:r>
      <w:r w:rsidR="007855EA">
        <w:rPr>
          <w:color w:val="auto"/>
        </w:rPr>
        <w:t xml:space="preserve">sing appropriate processes </w:t>
      </w:r>
      <w:r w:rsidR="002F2F37">
        <w:rPr>
          <w:color w:val="auto"/>
        </w:rPr>
        <w:t xml:space="preserve">and techniques </w:t>
      </w:r>
      <w:r w:rsidR="007855EA">
        <w:rPr>
          <w:color w:val="auto"/>
        </w:rPr>
        <w:t xml:space="preserve">in </w:t>
      </w:r>
      <w:r w:rsidR="005A591D">
        <w:rPr>
          <w:color w:val="auto"/>
        </w:rPr>
        <w:t>development, QA</w:t>
      </w:r>
      <w:r w:rsidR="002F2F37">
        <w:rPr>
          <w:color w:val="auto"/>
        </w:rPr>
        <w:t xml:space="preserve"> and documentation.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D60205" w:rsidRPr="00D60205" w14:paraId="074BC684" w14:textId="77777777" w:rsidTr="0090323A">
        <w:tc>
          <w:tcPr>
            <w:tcW w:w="725" w:type="dxa"/>
            <w:tcMar>
              <w:right w:w="216" w:type="dxa"/>
            </w:tcMar>
            <w:vAlign w:val="bottom"/>
          </w:tcPr>
          <w:p w14:paraId="375F20E4" w14:textId="77777777" w:rsidR="005E088C" w:rsidRPr="00D60205" w:rsidRDefault="00075B13" w:rsidP="00075B13">
            <w:pPr>
              <w:pStyle w:val="Icons"/>
              <w:rPr>
                <w:color w:val="auto"/>
              </w:rPr>
            </w:pPr>
            <w:r w:rsidRPr="00D60205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62B3527E" wp14:editId="1470961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F0091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77D91B6" w14:textId="73212B3B" w:rsidR="005E088C" w:rsidRPr="00D60205" w:rsidRDefault="001D6618" w:rsidP="0004158B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Education:"/>
                <w:tag w:val="Education:"/>
                <w:id w:val="-2131392780"/>
                <w:placeholder>
                  <w:docPart w:val="AFAE2894B1F64BE7B8695C9D1DEC09C0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D60205">
                  <w:rPr>
                    <w:color w:val="auto"/>
                  </w:rPr>
                  <w:t>Experience</w:t>
                </w:r>
              </w:sdtContent>
            </w:sdt>
          </w:p>
        </w:tc>
      </w:tr>
    </w:tbl>
    <w:p w14:paraId="1173C13B" w14:textId="08510973" w:rsidR="0090323A" w:rsidRPr="00851912" w:rsidRDefault="00372721" w:rsidP="0090323A">
      <w:pPr>
        <w:pStyle w:val="Heading2"/>
        <w:rPr>
          <w:iCs/>
          <w:color w:val="auto"/>
        </w:rPr>
      </w:pPr>
      <w:bookmarkStart w:id="1" w:name="OLE_LINK2"/>
      <w:r>
        <w:rPr>
          <w:color w:val="auto"/>
        </w:rPr>
        <w:t>Software Developer</w:t>
      </w:r>
      <w:r w:rsidR="00BF6E66">
        <w:rPr>
          <w:color w:val="auto"/>
        </w:rPr>
        <w:t xml:space="preserve"> </w:t>
      </w:r>
      <w:r w:rsidR="0090323A">
        <w:rPr>
          <w:color w:val="auto"/>
        </w:rPr>
        <w:t xml:space="preserve">| CGS </w:t>
      </w:r>
      <w:r w:rsidR="001F38E8">
        <w:rPr>
          <w:color w:val="auto"/>
        </w:rPr>
        <w:t xml:space="preserve">Canada </w:t>
      </w:r>
      <w:r w:rsidR="0090323A">
        <w:rPr>
          <w:color w:val="auto"/>
        </w:rPr>
        <w:t>(Computer Generated Solutions)</w:t>
      </w:r>
    </w:p>
    <w:p w14:paraId="47859CC9" w14:textId="14AFE19C" w:rsidR="008B4DE7" w:rsidRPr="008B4DE7" w:rsidRDefault="0090323A" w:rsidP="008B4DE7">
      <w:pPr>
        <w:pStyle w:val="Heading3"/>
        <w:rPr>
          <w:color w:val="auto"/>
        </w:rPr>
      </w:pPr>
      <w:r>
        <w:rPr>
          <w:color w:val="auto"/>
        </w:rPr>
        <w:t>A</w:t>
      </w:r>
      <w:r w:rsidR="00BF6E66">
        <w:rPr>
          <w:color w:val="auto"/>
        </w:rPr>
        <w:t>PRIL</w:t>
      </w:r>
      <w:r w:rsidR="00F244BB">
        <w:rPr>
          <w:color w:val="auto"/>
        </w:rPr>
        <w:t xml:space="preserve"> </w:t>
      </w:r>
      <w:r w:rsidR="00717E24">
        <w:rPr>
          <w:color w:val="auto"/>
        </w:rPr>
        <w:t>23</w:t>
      </w:r>
      <w:r w:rsidR="00717E24" w:rsidRPr="00717E24">
        <w:rPr>
          <w:color w:val="auto"/>
          <w:vertAlign w:val="superscript"/>
        </w:rPr>
        <w:t>rd</w:t>
      </w:r>
      <w:r w:rsidR="00717E24">
        <w:rPr>
          <w:color w:val="auto"/>
        </w:rPr>
        <w:t xml:space="preserve"> </w:t>
      </w:r>
      <w:r w:rsidR="00BF6E66">
        <w:rPr>
          <w:color w:val="auto"/>
        </w:rPr>
        <w:t xml:space="preserve">2018 </w:t>
      </w:r>
      <w:r w:rsidRPr="00D60205">
        <w:rPr>
          <w:color w:val="auto"/>
        </w:rPr>
        <w:t>–</w:t>
      </w:r>
      <w:r w:rsidR="005C3394">
        <w:rPr>
          <w:color w:val="auto"/>
        </w:rPr>
        <w:t xml:space="preserve"> </w:t>
      </w:r>
      <w:r w:rsidR="00372721">
        <w:rPr>
          <w:color w:val="auto"/>
        </w:rPr>
        <w:t>PResent</w:t>
      </w:r>
    </w:p>
    <w:p w14:paraId="0D97EE6B" w14:textId="319FF289" w:rsidR="00070372" w:rsidRPr="008767D0" w:rsidRDefault="002A6F5D" w:rsidP="008767D0">
      <w:pPr>
        <w:ind w:left="360"/>
        <w:rPr>
          <w:color w:val="auto"/>
        </w:rPr>
      </w:pPr>
      <w:r w:rsidRPr="002A6F5D">
        <w:rPr>
          <w:color w:val="auto"/>
        </w:rPr>
        <w:t>Actively developing multiple applications, working with AR (augmented reality) to provide a unique communication platform for fortune 500 companies. Developed a full-stack application utilizing the Twilio platform to create a data-driven chatbot which has increased pre-sales activity with various clients. Also performing tasks in quality assurance, animation/design, and developing eLearning content.</w:t>
      </w:r>
    </w:p>
    <w:p w14:paraId="5004D6F7" w14:textId="77777777" w:rsidR="0090323A" w:rsidRDefault="0090323A" w:rsidP="00B47E1E">
      <w:pPr>
        <w:pStyle w:val="Heading2"/>
        <w:rPr>
          <w:color w:val="auto"/>
        </w:rPr>
      </w:pPr>
    </w:p>
    <w:p w14:paraId="53670C0F" w14:textId="4D45DD15" w:rsidR="00851912" w:rsidRPr="00851912" w:rsidRDefault="00040E92" w:rsidP="00B47E1E">
      <w:pPr>
        <w:pStyle w:val="Heading2"/>
        <w:rPr>
          <w:iCs/>
          <w:color w:val="auto"/>
        </w:rPr>
      </w:pPr>
      <w:r>
        <w:rPr>
          <w:color w:val="auto"/>
        </w:rPr>
        <w:t>Owner/Operator</w:t>
      </w:r>
      <w:r w:rsidR="005E088C" w:rsidRPr="00D60205">
        <w:rPr>
          <w:color w:val="auto"/>
        </w:rPr>
        <w:t xml:space="preserve"> | </w:t>
      </w:r>
      <w:r w:rsidR="00F03FA4" w:rsidRPr="00D60205">
        <w:rPr>
          <w:rStyle w:val="Emphasis"/>
          <w:color w:val="auto"/>
        </w:rPr>
        <w:t>Custom Tech Services</w:t>
      </w:r>
      <w:r w:rsidR="00194C67">
        <w:rPr>
          <w:rStyle w:val="Emphasis"/>
          <w:color w:val="auto"/>
        </w:rPr>
        <w:t xml:space="preserve"> – </w:t>
      </w:r>
      <w:hyperlink r:id="rId9" w:history="1">
        <w:r w:rsidR="00194C67" w:rsidRPr="00194C67">
          <w:rPr>
            <w:rStyle w:val="Hyperlink"/>
          </w:rPr>
          <w:t>http://CustomTechServices.com</w:t>
        </w:r>
      </w:hyperlink>
    </w:p>
    <w:p w14:paraId="7EC2EC36" w14:textId="701BDC41" w:rsidR="00F146E4" w:rsidRDefault="000A574E" w:rsidP="00F146E4">
      <w:pPr>
        <w:pStyle w:val="Heading3"/>
        <w:rPr>
          <w:color w:val="auto"/>
        </w:rPr>
      </w:pPr>
      <w:r w:rsidRPr="00D60205">
        <w:rPr>
          <w:color w:val="auto"/>
        </w:rPr>
        <w:t>2014</w:t>
      </w:r>
      <w:r w:rsidR="005E088C" w:rsidRPr="00D60205">
        <w:rPr>
          <w:color w:val="auto"/>
        </w:rPr>
        <w:t xml:space="preserve"> – </w:t>
      </w:r>
      <w:r w:rsidR="00EB2513">
        <w:rPr>
          <w:color w:val="auto"/>
        </w:rPr>
        <w:t>Pres</w:t>
      </w:r>
      <w:r w:rsidRPr="00D60205">
        <w:rPr>
          <w:color w:val="auto"/>
        </w:rPr>
        <w:t>ent</w:t>
      </w:r>
    </w:p>
    <w:p w14:paraId="6E087085" w14:textId="059CF870" w:rsidR="007E264C" w:rsidRDefault="001B6A84" w:rsidP="001B6A84">
      <w:pPr>
        <w:ind w:left="360"/>
        <w:rPr>
          <w:color w:val="auto"/>
        </w:rPr>
      </w:pPr>
      <w:r>
        <w:rPr>
          <w:color w:val="auto"/>
        </w:rPr>
        <w:t>Offering</w:t>
      </w:r>
      <w:r w:rsidR="00370E34" w:rsidRPr="00F146E4">
        <w:rPr>
          <w:color w:val="auto"/>
        </w:rPr>
        <w:t xml:space="preserve"> a wide range of</w:t>
      </w:r>
      <w:r w:rsidR="00370E34">
        <w:rPr>
          <w:color w:val="auto"/>
        </w:rPr>
        <w:t xml:space="preserve"> IT</w:t>
      </w:r>
      <w:r w:rsidR="00370E34" w:rsidRPr="00F146E4">
        <w:rPr>
          <w:color w:val="auto"/>
        </w:rPr>
        <w:t xml:space="preserve"> services </w:t>
      </w:r>
      <w:r w:rsidR="00732427">
        <w:rPr>
          <w:color w:val="auto"/>
        </w:rPr>
        <w:t>such as</w:t>
      </w:r>
      <w:r w:rsidR="00370E34" w:rsidRPr="00F146E4">
        <w:rPr>
          <w:color w:val="auto"/>
        </w:rPr>
        <w:t xml:space="preserve"> computer sales/service</w:t>
      </w:r>
      <w:r w:rsidR="00370E34">
        <w:rPr>
          <w:color w:val="auto"/>
        </w:rPr>
        <w:t xml:space="preserve">, </w:t>
      </w:r>
      <w:r w:rsidR="00370E34" w:rsidRPr="00F146E4">
        <w:rPr>
          <w:color w:val="auto"/>
        </w:rPr>
        <w:t xml:space="preserve">web/graphic design, </w:t>
      </w:r>
      <w:r w:rsidR="008D2967">
        <w:rPr>
          <w:color w:val="auto"/>
        </w:rPr>
        <w:t>and electronics</w:t>
      </w:r>
      <w:r w:rsidR="00370E34" w:rsidRPr="00F146E4">
        <w:rPr>
          <w:color w:val="auto"/>
        </w:rPr>
        <w:t xml:space="preserve"> repair.</w:t>
      </w:r>
      <w:r w:rsidR="00370E34">
        <w:rPr>
          <w:color w:val="auto"/>
        </w:rPr>
        <w:t xml:space="preserve"> </w:t>
      </w:r>
      <w:r w:rsidR="00732427">
        <w:rPr>
          <w:color w:val="auto"/>
        </w:rPr>
        <w:t xml:space="preserve">I </w:t>
      </w:r>
      <w:r w:rsidR="008D2967">
        <w:rPr>
          <w:color w:val="auto"/>
        </w:rPr>
        <w:t xml:space="preserve">communicate effectively with </w:t>
      </w:r>
      <w:r w:rsidR="00732427">
        <w:rPr>
          <w:color w:val="auto"/>
        </w:rPr>
        <w:t xml:space="preserve">clients to understand their needs and maintain customer relationships by providing a personal </w:t>
      </w:r>
      <w:r w:rsidR="008D2967">
        <w:rPr>
          <w:color w:val="auto"/>
        </w:rPr>
        <w:t>yet</w:t>
      </w:r>
      <w:r w:rsidR="00732427">
        <w:rPr>
          <w:color w:val="auto"/>
        </w:rPr>
        <w:t xml:space="preserve"> professional service. I also</w:t>
      </w:r>
      <w:r w:rsidR="00370E34">
        <w:rPr>
          <w:color w:val="auto"/>
        </w:rPr>
        <w:t xml:space="preserve"> </w:t>
      </w:r>
      <w:r w:rsidR="00732427">
        <w:rPr>
          <w:color w:val="auto"/>
        </w:rPr>
        <w:t>p</w:t>
      </w:r>
      <w:r w:rsidR="00370E34" w:rsidRPr="00CB0411">
        <w:rPr>
          <w:color w:val="auto"/>
        </w:rPr>
        <w:t>erform marketing of services and products</w:t>
      </w:r>
      <w:r w:rsidR="00732427">
        <w:rPr>
          <w:color w:val="auto"/>
        </w:rPr>
        <w:t>.</w:t>
      </w:r>
    </w:p>
    <w:p w14:paraId="27065D0A" w14:textId="77777777" w:rsidR="00370E34" w:rsidRPr="00370E34" w:rsidRDefault="00370E34" w:rsidP="00370E34">
      <w:pPr>
        <w:ind w:left="360"/>
        <w:rPr>
          <w:color w:val="auto"/>
        </w:rPr>
      </w:pPr>
    </w:p>
    <w:p w14:paraId="02C33815" w14:textId="77777777" w:rsidR="007E264C" w:rsidRPr="00D60205" w:rsidRDefault="007E264C" w:rsidP="007E264C">
      <w:pPr>
        <w:pStyle w:val="Heading2"/>
        <w:rPr>
          <w:color w:val="auto"/>
        </w:rPr>
      </w:pPr>
      <w:r w:rsidRPr="00D60205">
        <w:rPr>
          <w:color w:val="auto"/>
        </w:rPr>
        <w:t xml:space="preserve">Lead Instructor/Location Manager | </w:t>
      </w:r>
      <w:r w:rsidRPr="00D60205">
        <w:rPr>
          <w:rStyle w:val="Emphasis"/>
          <w:color w:val="auto"/>
        </w:rPr>
        <w:t>Level Up Kids</w:t>
      </w:r>
      <w:r>
        <w:rPr>
          <w:rStyle w:val="Emphasis"/>
          <w:color w:val="auto"/>
        </w:rPr>
        <w:t xml:space="preserve"> Learning Centers</w:t>
      </w:r>
    </w:p>
    <w:p w14:paraId="164B3C59" w14:textId="6EB991DF" w:rsidR="007E264C" w:rsidRPr="00D60205" w:rsidRDefault="007E264C" w:rsidP="007E264C">
      <w:pPr>
        <w:pStyle w:val="Heading3"/>
        <w:rPr>
          <w:color w:val="auto"/>
        </w:rPr>
      </w:pPr>
      <w:r>
        <w:rPr>
          <w:color w:val="auto"/>
        </w:rPr>
        <w:t xml:space="preserve">Summer </w:t>
      </w:r>
      <w:r w:rsidRPr="00D60205">
        <w:rPr>
          <w:color w:val="auto"/>
        </w:rPr>
        <w:t xml:space="preserve">2016 </w:t>
      </w:r>
      <w:r w:rsidR="0051036E">
        <w:rPr>
          <w:color w:val="auto"/>
        </w:rPr>
        <w:t>&amp;</w:t>
      </w:r>
      <w:r w:rsidRPr="00D60205">
        <w:rPr>
          <w:color w:val="auto"/>
        </w:rPr>
        <w:t xml:space="preserve"> </w:t>
      </w:r>
      <w:r>
        <w:rPr>
          <w:color w:val="auto"/>
        </w:rPr>
        <w:t>Summer 2017</w:t>
      </w:r>
    </w:p>
    <w:p w14:paraId="5E297849" w14:textId="21D56872" w:rsidR="00E83E17" w:rsidRDefault="007E264C" w:rsidP="00041288">
      <w:pPr>
        <w:ind w:left="360"/>
        <w:rPr>
          <w:color w:val="auto"/>
        </w:rPr>
      </w:pPr>
      <w:r w:rsidRPr="002F7CCE">
        <w:rPr>
          <w:color w:val="auto"/>
        </w:rPr>
        <w:t xml:space="preserve">Supervised </w:t>
      </w:r>
      <w:r w:rsidR="005756BD" w:rsidRPr="002F7CCE">
        <w:rPr>
          <w:color w:val="auto"/>
        </w:rPr>
        <w:t>students</w:t>
      </w:r>
      <w:r w:rsidRPr="002F7CCE">
        <w:rPr>
          <w:color w:val="auto"/>
        </w:rPr>
        <w:t xml:space="preserve"> and staff while teaching programming, robotics, game design, video editing</w:t>
      </w:r>
      <w:r w:rsidR="00F611B3" w:rsidRPr="002F7CCE">
        <w:rPr>
          <w:color w:val="auto"/>
        </w:rPr>
        <w:t>, STEM activities,</w:t>
      </w:r>
      <w:r w:rsidRPr="002F7CCE">
        <w:rPr>
          <w:color w:val="auto"/>
        </w:rPr>
        <w:t xml:space="preserve"> internet safety and computer/electronics fundamentals.</w:t>
      </w:r>
      <w:r w:rsidR="002F7CCE">
        <w:rPr>
          <w:color w:val="auto"/>
        </w:rPr>
        <w:t xml:space="preserve"> </w:t>
      </w:r>
      <w:r w:rsidR="006459A1" w:rsidRPr="002F7CCE">
        <w:rPr>
          <w:color w:val="auto"/>
        </w:rPr>
        <w:t xml:space="preserve">Developed </w:t>
      </w:r>
      <w:r w:rsidR="002F7CCE">
        <w:rPr>
          <w:color w:val="auto"/>
        </w:rPr>
        <w:t xml:space="preserve">in-depth </w:t>
      </w:r>
      <w:r w:rsidR="006459A1" w:rsidRPr="002F7CCE">
        <w:rPr>
          <w:color w:val="auto"/>
        </w:rPr>
        <w:t xml:space="preserve">curriculums that were </w:t>
      </w:r>
      <w:r w:rsidR="005756BD" w:rsidRPr="002F7CCE">
        <w:rPr>
          <w:color w:val="auto"/>
        </w:rPr>
        <w:t>interactive</w:t>
      </w:r>
      <w:r w:rsidR="002C5911">
        <w:rPr>
          <w:color w:val="auto"/>
        </w:rPr>
        <w:t xml:space="preserve"> </w:t>
      </w:r>
      <w:r w:rsidR="005756BD" w:rsidRPr="002F7CCE">
        <w:rPr>
          <w:color w:val="auto"/>
        </w:rPr>
        <w:t>and engaging.</w:t>
      </w:r>
      <w:r w:rsidR="002F7CCE">
        <w:rPr>
          <w:color w:val="auto"/>
        </w:rPr>
        <w:t xml:space="preserve"> </w:t>
      </w:r>
      <w:r w:rsidRPr="002F7CCE">
        <w:rPr>
          <w:color w:val="auto"/>
        </w:rPr>
        <w:t xml:space="preserve">Performed location management, </w:t>
      </w:r>
      <w:r w:rsidR="00B45E97" w:rsidRPr="002F7CCE">
        <w:rPr>
          <w:color w:val="auto"/>
        </w:rPr>
        <w:t>marketing</w:t>
      </w:r>
      <w:r w:rsidR="00247B44">
        <w:rPr>
          <w:color w:val="auto"/>
        </w:rPr>
        <w:t>,</w:t>
      </w:r>
      <w:r w:rsidR="00B45E97" w:rsidRPr="002F7CCE">
        <w:rPr>
          <w:color w:val="auto"/>
        </w:rPr>
        <w:t xml:space="preserve"> </w:t>
      </w:r>
      <w:r w:rsidRPr="002F7CCE">
        <w:rPr>
          <w:color w:val="auto"/>
        </w:rPr>
        <w:t>and hired staff.</w:t>
      </w:r>
    </w:p>
    <w:p w14:paraId="65B545C1" w14:textId="77777777" w:rsidR="00041288" w:rsidRPr="00041288" w:rsidRDefault="00041288" w:rsidP="00041288">
      <w:pPr>
        <w:ind w:left="360"/>
        <w:rPr>
          <w:color w:val="auto"/>
        </w:r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640"/>
      </w:tblGrid>
      <w:tr w:rsidR="00D60205" w:rsidRPr="00D60205" w14:paraId="7EDFFCDC" w14:textId="77777777" w:rsidTr="007B251A">
        <w:tc>
          <w:tcPr>
            <w:tcW w:w="8640" w:type="dxa"/>
          </w:tcPr>
          <w:bookmarkEnd w:id="1"/>
          <w:p w14:paraId="62B2C297" w14:textId="6839B2F6" w:rsidR="00FC7ABB" w:rsidRPr="00F814F9" w:rsidRDefault="00C555E3" w:rsidP="00C555E3">
            <w:pPr>
              <w:pStyle w:val="Title"/>
              <w:rPr>
                <w:rFonts w:asciiTheme="majorHAnsi" w:eastAsiaTheme="minorEastAsia" w:hAnsiTheme="majorHAnsi"/>
                <w:b/>
                <w:caps w:val="0"/>
              </w:rPr>
            </w:pPr>
            <w:r w:rsidRPr="00D60205">
              <w:rPr>
                <w:color w:val="auto"/>
              </w:rPr>
              <w:lastRenderedPageBreak/>
              <w:t>Javan</w:t>
            </w:r>
            <w:r>
              <w:rPr>
                <w:color w:val="auto"/>
              </w:rPr>
              <w:t xml:space="preserve"> </w:t>
            </w:r>
            <w:r w:rsidRPr="00C555E3">
              <w:rPr>
                <w:rStyle w:val="SubtitleChar"/>
              </w:rPr>
              <w:t>P</w:t>
            </w:r>
            <w:r>
              <w:rPr>
                <w:rStyle w:val="SubtitleChar"/>
              </w:rPr>
              <w:t>OIRIER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862F5" w:rsidRPr="00D60205" w14:paraId="46EEB7D0" w14:textId="77777777" w:rsidTr="009862F5">
        <w:trPr>
          <w:trHeight w:val="476"/>
        </w:trPr>
        <w:tc>
          <w:tcPr>
            <w:tcW w:w="725" w:type="dxa"/>
            <w:tcMar>
              <w:right w:w="216" w:type="dxa"/>
            </w:tcMar>
            <w:vAlign w:val="bottom"/>
          </w:tcPr>
          <w:p w14:paraId="4719A251" w14:textId="77777777" w:rsidR="009862F5" w:rsidRPr="00D60205" w:rsidRDefault="009862F5" w:rsidP="00C75C43">
            <w:pPr>
              <w:pStyle w:val="Icons"/>
              <w:rPr>
                <w:color w:val="auto"/>
              </w:rPr>
            </w:pPr>
            <w:r w:rsidRPr="00D60205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4F0E8E90" wp14:editId="7C8008A5">
                      <wp:extent cx="274320" cy="274320"/>
                      <wp:effectExtent l="0" t="0" r="0" b="0"/>
                      <wp:docPr id="33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4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CB66A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MhUi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KVvH4Vx7vb42+72ePf69Ony9dPTt98wd3rcP93dX3+3f9nn/8bPr0+Xt/3h7vBw&#10;c3v89n8B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IcH4yFSIQAAuc0AAA4AAAAAAAAAAAAAAAAALgIAAGRycy9lMm9Eb2MueG1s&#10;UEsBAi0AFAAGAAgAAAAhABhq7IfZAAAAAwEAAA8AAAAAAAAAAAAAAAAArCMAAGRycy9kb3ducmV2&#10;LnhtbFBLBQYAAAAABAAEAPMAAACy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FInwwAAANsAAAAPAAAAZHJzL2Rvd25yZXYueG1sRI9Bi8Iw&#10;FITvgv8hPGFvmuqy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7zBSJ8MAAADbAAAADwAA&#10;AAAAAAAAAAAAAAAHAgAAZHJzL2Rvd25yZXYueG1sUEsFBgAAAAADAAMAtwAAAPc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D74DA7D" w14:textId="7C77EC6C" w:rsidR="009862F5" w:rsidRPr="00D60205" w:rsidRDefault="00194C67" w:rsidP="00C75C43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>Knowledge</w:t>
            </w:r>
          </w:p>
        </w:tc>
      </w:tr>
      <w:tr w:rsidR="009862F5" w:rsidRPr="00D60205" w14:paraId="44DFCE41" w14:textId="77777777" w:rsidTr="009862F5">
        <w:trPr>
          <w:trHeight w:val="372"/>
        </w:trPr>
        <w:tc>
          <w:tcPr>
            <w:tcW w:w="725" w:type="dxa"/>
            <w:tcMar>
              <w:right w:w="216" w:type="dxa"/>
            </w:tcMar>
            <w:vAlign w:val="bottom"/>
          </w:tcPr>
          <w:p w14:paraId="671C1D72" w14:textId="77777777" w:rsidR="009862F5" w:rsidRPr="00D60205" w:rsidRDefault="009862F5" w:rsidP="00C75C43">
            <w:pPr>
              <w:pStyle w:val="Icons"/>
              <w:rPr>
                <w:noProof/>
                <w:color w:val="auto"/>
              </w:rPr>
            </w:pPr>
          </w:p>
        </w:tc>
        <w:tc>
          <w:tcPr>
            <w:tcW w:w="8649" w:type="dxa"/>
          </w:tcPr>
          <w:p w14:paraId="546F91A9" w14:textId="4A1D2E70" w:rsidR="00E83E17" w:rsidRPr="005B474D" w:rsidRDefault="00E83E17" w:rsidP="00E83E1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color w:val="auto"/>
              </w:rPr>
            </w:pPr>
            <w:r>
              <w:rPr>
                <w:b/>
                <w:color w:val="auto"/>
              </w:rPr>
              <w:t>Frameworks</w:t>
            </w:r>
            <w:r w:rsidR="00C64A72">
              <w:rPr>
                <w:b/>
                <w:color w:val="auto"/>
              </w:rPr>
              <w:t>/RTE</w:t>
            </w:r>
            <w:r>
              <w:rPr>
                <w:b/>
                <w:color w:val="auto"/>
              </w:rPr>
              <w:t xml:space="preserve">: </w:t>
            </w:r>
            <w:r w:rsidRPr="00D931EF">
              <w:rPr>
                <w:color w:val="auto"/>
              </w:rPr>
              <w:t>ASP.NET</w:t>
            </w:r>
            <w:r w:rsidR="003F457E">
              <w:rPr>
                <w:color w:val="auto"/>
              </w:rPr>
              <w:t xml:space="preserve"> Core</w:t>
            </w:r>
            <w:r>
              <w:rPr>
                <w:color w:val="auto"/>
              </w:rPr>
              <w:t>,</w:t>
            </w:r>
            <w:r w:rsidR="00986904">
              <w:rPr>
                <w:color w:val="auto"/>
              </w:rPr>
              <w:t xml:space="preserve"> Xamarin,</w:t>
            </w:r>
            <w:r>
              <w:rPr>
                <w:color w:val="auto"/>
              </w:rPr>
              <w:t xml:space="preserve"> JSP/JSF,</w:t>
            </w:r>
            <w:r w:rsidR="00D118D0">
              <w:rPr>
                <w:color w:val="auto"/>
              </w:rPr>
              <w:t xml:space="preserve"> </w:t>
            </w:r>
            <w:r w:rsidR="00C64A72">
              <w:rPr>
                <w:color w:val="auto"/>
              </w:rPr>
              <w:t xml:space="preserve">Node.js, </w:t>
            </w:r>
            <w:r>
              <w:rPr>
                <w:color w:val="auto"/>
              </w:rPr>
              <w:t>Cordova</w:t>
            </w:r>
          </w:p>
          <w:p w14:paraId="5733D3F0" w14:textId="4CDB2C3D" w:rsidR="00E83E17" w:rsidRDefault="00E83E17" w:rsidP="00E83E1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color w:val="auto"/>
              </w:rPr>
            </w:pPr>
            <w:r w:rsidRPr="00D60205">
              <w:rPr>
                <w:b/>
                <w:color w:val="auto"/>
              </w:rPr>
              <w:t>Languages:</w:t>
            </w:r>
            <w:r>
              <w:rPr>
                <w:color w:val="auto"/>
              </w:rPr>
              <w:t xml:space="preserve"> C#, C++, Java, Python</w:t>
            </w:r>
            <w:r w:rsidRPr="00D60205">
              <w:rPr>
                <w:color w:val="auto"/>
              </w:rPr>
              <w:t>,</w:t>
            </w:r>
            <w:r>
              <w:rPr>
                <w:color w:val="auto"/>
              </w:rPr>
              <w:t xml:space="preserve"> PHP,</w:t>
            </w:r>
            <w:r w:rsidRPr="00D60205">
              <w:rPr>
                <w:color w:val="auto"/>
              </w:rPr>
              <w:t xml:space="preserve"> JavaScript</w:t>
            </w:r>
            <w:bookmarkStart w:id="2" w:name="_GoBack"/>
            <w:bookmarkEnd w:id="2"/>
          </w:p>
          <w:p w14:paraId="7A568C54" w14:textId="7282005E" w:rsidR="00E83E17" w:rsidRDefault="00E83E17" w:rsidP="00E83E1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color w:val="auto"/>
              </w:rPr>
            </w:pPr>
            <w:r>
              <w:rPr>
                <w:b/>
                <w:color w:val="auto"/>
              </w:rPr>
              <w:t>Databases</w:t>
            </w:r>
            <w:r w:rsidRPr="00D13E9F">
              <w:rPr>
                <w:b/>
                <w:color w:val="auto"/>
              </w:rPr>
              <w:t xml:space="preserve">: </w:t>
            </w:r>
            <w:r w:rsidRPr="00D13E9F">
              <w:rPr>
                <w:color w:val="auto"/>
              </w:rPr>
              <w:t>SQL Server,</w:t>
            </w:r>
            <w:r w:rsidR="00E94B3A">
              <w:rPr>
                <w:color w:val="auto"/>
              </w:rPr>
              <w:t xml:space="preserve"> </w:t>
            </w:r>
            <w:r w:rsidR="00BD2DBD">
              <w:rPr>
                <w:color w:val="auto"/>
              </w:rPr>
              <w:t xml:space="preserve">MongoDB, </w:t>
            </w:r>
            <w:r w:rsidR="00E94B3A">
              <w:rPr>
                <w:color w:val="auto"/>
              </w:rPr>
              <w:t>Post</w:t>
            </w:r>
            <w:r w:rsidR="00741A21">
              <w:rPr>
                <w:color w:val="auto"/>
              </w:rPr>
              <w:t>g</w:t>
            </w:r>
            <w:r w:rsidR="00E94B3A">
              <w:rPr>
                <w:color w:val="auto"/>
              </w:rPr>
              <w:t>re</w:t>
            </w:r>
            <w:r w:rsidR="00EB587B">
              <w:rPr>
                <w:color w:val="auto"/>
              </w:rPr>
              <w:t>SQL</w:t>
            </w:r>
            <w:r w:rsidR="00E94B3A">
              <w:rPr>
                <w:color w:val="auto"/>
              </w:rPr>
              <w:t xml:space="preserve">, </w:t>
            </w:r>
            <w:r>
              <w:rPr>
                <w:color w:val="auto"/>
              </w:rPr>
              <w:t>MySQL, Oracle,</w:t>
            </w:r>
            <w:r w:rsidR="00BD2DBD">
              <w:rPr>
                <w:color w:val="auto"/>
              </w:rPr>
              <w:t xml:space="preserve"> </w:t>
            </w:r>
            <w:r>
              <w:rPr>
                <w:color w:val="auto"/>
              </w:rPr>
              <w:t>Access</w:t>
            </w:r>
          </w:p>
          <w:p w14:paraId="6552732A" w14:textId="313F4AF5" w:rsidR="00E83E17" w:rsidRPr="00BC39A9" w:rsidRDefault="00E83E17" w:rsidP="00E83E1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rPr>
                <w:b/>
                <w:color w:val="auto"/>
              </w:rPr>
            </w:pPr>
            <w:r w:rsidRPr="00D60205">
              <w:rPr>
                <w:b/>
                <w:color w:val="auto"/>
              </w:rPr>
              <w:t>Tools:</w:t>
            </w:r>
            <w:r w:rsidRPr="00D60205">
              <w:rPr>
                <w:color w:val="auto"/>
              </w:rPr>
              <w:t xml:space="preserve"> Visual Studio, </w:t>
            </w:r>
            <w:r>
              <w:rPr>
                <w:color w:val="auto"/>
              </w:rPr>
              <w:t>SQL Server Suite</w:t>
            </w:r>
            <w:r w:rsidRPr="00D60205">
              <w:rPr>
                <w:color w:val="auto"/>
              </w:rPr>
              <w:t xml:space="preserve">, WordPress, </w:t>
            </w:r>
            <w:r>
              <w:rPr>
                <w:color w:val="auto"/>
              </w:rPr>
              <w:t xml:space="preserve">Adobe </w:t>
            </w:r>
            <w:r w:rsidR="00434E4C">
              <w:rPr>
                <w:color w:val="auto"/>
              </w:rPr>
              <w:t xml:space="preserve">CC </w:t>
            </w:r>
            <w:r>
              <w:rPr>
                <w:color w:val="auto"/>
              </w:rPr>
              <w:t>Suite</w:t>
            </w:r>
          </w:p>
          <w:p w14:paraId="0579AE4C" w14:textId="380A5277" w:rsidR="00E83E17" w:rsidRDefault="00E83E17" w:rsidP="00E83E17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  <w:r w:rsidRPr="00E83E17">
              <w:rPr>
                <w:b/>
                <w:color w:val="auto"/>
              </w:rPr>
              <w:t>Operating Systems:</w:t>
            </w:r>
            <w:r w:rsidRPr="00E83E17">
              <w:rPr>
                <w:color w:val="auto"/>
              </w:rPr>
              <w:t xml:space="preserve"> Windows</w:t>
            </w:r>
            <w:r w:rsidR="007A7953">
              <w:rPr>
                <w:color w:val="auto"/>
              </w:rPr>
              <w:t xml:space="preserve">, </w:t>
            </w:r>
            <w:r w:rsidRPr="00E83E17">
              <w:rPr>
                <w:color w:val="auto"/>
              </w:rPr>
              <w:t>macOS, Linux/Unix</w:t>
            </w:r>
          </w:p>
          <w:p w14:paraId="73341BA1" w14:textId="2CF581E0" w:rsidR="009E46CE" w:rsidRPr="00E83E17" w:rsidRDefault="009E46CE" w:rsidP="00E83E17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  <w:r>
              <w:rPr>
                <w:b/>
                <w:color w:val="auto"/>
              </w:rPr>
              <w:t>Other:</w:t>
            </w:r>
            <w:r>
              <w:rPr>
                <w:color w:val="auto"/>
              </w:rPr>
              <w:t xml:space="preserve"> </w:t>
            </w:r>
            <w:r w:rsidR="00D21953">
              <w:rPr>
                <w:color w:val="auto"/>
              </w:rPr>
              <w:t>React, Redux, Express</w:t>
            </w:r>
            <w:r w:rsidR="00EA23E6">
              <w:rPr>
                <w:color w:val="auto"/>
              </w:rPr>
              <w:t xml:space="preserve">, </w:t>
            </w:r>
            <w:r w:rsidR="00D21953">
              <w:rPr>
                <w:color w:val="auto"/>
              </w:rPr>
              <w:t>Three.js</w:t>
            </w:r>
            <w:r w:rsidR="00555CB6">
              <w:rPr>
                <w:color w:val="auto"/>
              </w:rPr>
              <w:t>,</w:t>
            </w:r>
            <w:r w:rsidR="00AC6494">
              <w:rPr>
                <w:color w:val="auto"/>
              </w:rPr>
              <w:t xml:space="preserve"> Arduino</w:t>
            </w:r>
          </w:p>
          <w:p w14:paraId="4B8EC1FC" w14:textId="38D4BD51" w:rsidR="00E83E17" w:rsidRDefault="00E83E17" w:rsidP="009862F5">
            <w:pPr>
              <w:pStyle w:val="Heading2"/>
              <w:outlineLvl w:val="1"/>
              <w:rPr>
                <w:color w:val="auto"/>
              </w:rPr>
            </w:pPr>
          </w:p>
          <w:p w14:paraId="3CA2994C" w14:textId="493BD25E" w:rsidR="00880D80" w:rsidRPr="00880D80" w:rsidRDefault="00073C4A" w:rsidP="00880D80">
            <w:pPr>
              <w:pStyle w:val="Heading2"/>
              <w:outlineLvl w:val="1"/>
              <w:rPr>
                <w:color w:val="auto"/>
              </w:rPr>
            </w:pPr>
            <w:r>
              <w:rPr>
                <w:color w:val="auto"/>
              </w:rPr>
              <w:t>Skill Sets:</w:t>
            </w:r>
          </w:p>
        </w:tc>
      </w:tr>
      <w:tr w:rsidR="009862F5" w:rsidRPr="00D60205" w14:paraId="4E5D1120" w14:textId="77777777" w:rsidTr="009862F5">
        <w:tc>
          <w:tcPr>
            <w:tcW w:w="725" w:type="dxa"/>
            <w:tcMar>
              <w:right w:w="216" w:type="dxa"/>
            </w:tcMar>
            <w:vAlign w:val="bottom"/>
          </w:tcPr>
          <w:p w14:paraId="328DA2AB" w14:textId="77777777" w:rsidR="009862F5" w:rsidRPr="009862F5" w:rsidRDefault="009862F5" w:rsidP="00C75C43">
            <w:pPr>
              <w:pStyle w:val="Icons"/>
              <w:rPr>
                <w:rFonts w:cstheme="minorHAnsi"/>
                <w:noProof/>
                <w:color w:val="auto"/>
              </w:rPr>
            </w:pPr>
          </w:p>
        </w:tc>
        <w:tc>
          <w:tcPr>
            <w:tcW w:w="8649" w:type="dxa"/>
          </w:tcPr>
          <w:p w14:paraId="4FEA7D64" w14:textId="36FD839B" w:rsidR="00880D80" w:rsidRDefault="00196FB4" w:rsidP="009862F5">
            <w:pPr>
              <w:pStyle w:val="ListBullet"/>
              <w:numPr>
                <w:ilvl w:val="0"/>
                <w:numId w:val="21"/>
              </w:numPr>
              <w:rPr>
                <w:color w:val="auto"/>
              </w:rPr>
            </w:pPr>
            <w:r w:rsidRPr="00880D80">
              <w:rPr>
                <w:color w:val="auto"/>
              </w:rPr>
              <w:t>Teaching</w:t>
            </w:r>
            <w:r>
              <w:rPr>
                <w:color w:val="auto"/>
              </w:rPr>
              <w:t>/</w:t>
            </w:r>
            <w:r w:rsidR="00880D80" w:rsidRPr="00880D80">
              <w:rPr>
                <w:color w:val="auto"/>
              </w:rPr>
              <w:t>Presenting</w:t>
            </w:r>
          </w:p>
          <w:p w14:paraId="0C8455FF" w14:textId="0BA1F0EB" w:rsidR="00880D80" w:rsidRPr="00880D80" w:rsidRDefault="00880D80" w:rsidP="00880D80">
            <w:pPr>
              <w:pStyle w:val="ListBullet"/>
              <w:numPr>
                <w:ilvl w:val="0"/>
                <w:numId w:val="21"/>
              </w:numPr>
              <w:rPr>
                <w:color w:val="auto"/>
              </w:rPr>
            </w:pPr>
            <w:r w:rsidRPr="009862F5">
              <w:rPr>
                <w:color w:val="auto"/>
              </w:rPr>
              <w:t>Servers/Networking</w:t>
            </w:r>
            <w:r w:rsidR="00F146E4">
              <w:rPr>
                <w:color w:val="auto"/>
              </w:rPr>
              <w:t>/Hardware</w:t>
            </w:r>
          </w:p>
          <w:p w14:paraId="0DA8E99B" w14:textId="77777777" w:rsidR="00D82E49" w:rsidRDefault="009862F5" w:rsidP="00D82E49">
            <w:pPr>
              <w:pStyle w:val="ListBullet"/>
              <w:numPr>
                <w:ilvl w:val="0"/>
                <w:numId w:val="21"/>
              </w:numPr>
              <w:rPr>
                <w:color w:val="auto"/>
              </w:rPr>
            </w:pPr>
            <w:r w:rsidRPr="009862F5">
              <w:rPr>
                <w:color w:val="auto"/>
              </w:rPr>
              <w:t xml:space="preserve">Audio/Video/Image </w:t>
            </w:r>
            <w:r w:rsidRPr="00D82E49">
              <w:rPr>
                <w:color w:val="auto"/>
              </w:rPr>
              <w:t>Editing</w:t>
            </w:r>
          </w:p>
          <w:p w14:paraId="738A685A" w14:textId="7F7A1200" w:rsidR="009862F5" w:rsidRPr="00D82E49" w:rsidRDefault="009862F5" w:rsidP="00D82E49">
            <w:pPr>
              <w:pStyle w:val="ListBullet"/>
              <w:numPr>
                <w:ilvl w:val="0"/>
                <w:numId w:val="21"/>
              </w:numPr>
              <w:rPr>
                <w:color w:val="auto"/>
              </w:rPr>
            </w:pPr>
            <w:r w:rsidRPr="00D82E49">
              <w:rPr>
                <w:color w:val="auto"/>
              </w:rPr>
              <w:t>Electronics/Mechatronics/Robotics</w:t>
            </w:r>
          </w:p>
          <w:p w14:paraId="6E9AD4E8" w14:textId="77777777" w:rsidR="009862F5" w:rsidRDefault="009862F5" w:rsidP="009862F5">
            <w:pPr>
              <w:pStyle w:val="ListBullet"/>
              <w:numPr>
                <w:ilvl w:val="0"/>
                <w:numId w:val="21"/>
              </w:numPr>
              <w:rPr>
                <w:color w:val="auto"/>
              </w:rPr>
            </w:pPr>
            <w:r w:rsidRPr="009862F5">
              <w:rPr>
                <w:color w:val="auto"/>
              </w:rPr>
              <w:t>3D Printing/Modeling</w:t>
            </w:r>
          </w:p>
          <w:p w14:paraId="73CA2F91" w14:textId="77777777" w:rsidR="00666721" w:rsidRDefault="00666721" w:rsidP="009862F5">
            <w:pPr>
              <w:pStyle w:val="ListBullet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Game Development</w:t>
            </w:r>
          </w:p>
          <w:p w14:paraId="7EA656CE" w14:textId="0E9298BC" w:rsidR="00666721" w:rsidRPr="009862F5" w:rsidRDefault="00784A21" w:rsidP="009862F5">
            <w:pPr>
              <w:pStyle w:val="ListBullet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Virtual/</w:t>
            </w:r>
            <w:r w:rsidR="003F1092">
              <w:rPr>
                <w:color w:val="auto"/>
              </w:rPr>
              <w:t>Augmented Reality</w:t>
            </w:r>
          </w:p>
        </w:tc>
      </w:tr>
      <w:tr w:rsidR="00D60205" w:rsidRPr="00D60205" w14:paraId="7FDBF6D0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BB2AE4E" w14:textId="77777777" w:rsidR="00AC7C34" w:rsidRPr="00D60205" w:rsidRDefault="00075B13" w:rsidP="00075B13">
            <w:pPr>
              <w:pStyle w:val="Icons"/>
              <w:rPr>
                <w:color w:val="auto"/>
              </w:rPr>
            </w:pPr>
            <w:r w:rsidRPr="00D60205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76BE6C46" wp14:editId="024CA40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51749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0D5A9B2" w14:textId="77777777" w:rsidR="00AC7C34" w:rsidRPr="00D60205" w:rsidRDefault="001D6618" w:rsidP="00AD6216">
            <w:pPr>
              <w:pStyle w:val="Heading1"/>
              <w:outlineLvl w:val="0"/>
              <w:rPr>
                <w:color w:val="auto"/>
              </w:rPr>
            </w:pPr>
            <w:sdt>
              <w:sdtPr>
                <w:rPr>
                  <w:color w:val="auto"/>
                </w:rPr>
                <w:alias w:val="Activities:"/>
                <w:tag w:val="Activities:"/>
                <w:id w:val="-2061776476"/>
                <w:placeholder>
                  <w:docPart w:val="E609B39C49234ECBBBA2B782699DE7A2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D60205">
                  <w:rPr>
                    <w:color w:val="auto"/>
                  </w:rPr>
                  <w:t>Activities</w:t>
                </w:r>
              </w:sdtContent>
            </w:sdt>
          </w:p>
        </w:tc>
      </w:tr>
    </w:tbl>
    <w:bookmarkEnd w:id="0"/>
    <w:p w14:paraId="36383243" w14:textId="6800E9CC" w:rsidR="001663D5" w:rsidRPr="00D60205" w:rsidRDefault="001663D5" w:rsidP="001663D5">
      <w:pPr>
        <w:pStyle w:val="Heading2"/>
        <w:rPr>
          <w:color w:val="auto"/>
        </w:rPr>
      </w:pPr>
      <w:r>
        <w:rPr>
          <w:color w:val="auto"/>
        </w:rPr>
        <w:t>Starting Point Student Entrepreneur</w:t>
      </w:r>
      <w:r w:rsidR="00B4327D">
        <w:rPr>
          <w:color w:val="auto"/>
        </w:rPr>
        <w:t>ship</w:t>
      </w:r>
      <w:r>
        <w:rPr>
          <w:color w:val="auto"/>
        </w:rPr>
        <w:t xml:space="preserve"> Conference – Halifax, NS</w:t>
      </w:r>
      <w:r w:rsidRPr="00D60205">
        <w:rPr>
          <w:color w:val="auto"/>
        </w:rPr>
        <w:tab/>
      </w:r>
    </w:p>
    <w:p w14:paraId="24ED13E0" w14:textId="61C98714" w:rsidR="001663D5" w:rsidRDefault="00712765" w:rsidP="001663D5">
      <w:pPr>
        <w:pStyle w:val="Heading3"/>
        <w:rPr>
          <w:color w:val="auto"/>
        </w:rPr>
      </w:pPr>
      <w:r>
        <w:rPr>
          <w:color w:val="auto"/>
        </w:rPr>
        <w:t xml:space="preserve">february </w:t>
      </w:r>
      <w:r w:rsidR="00121D04">
        <w:rPr>
          <w:color w:val="auto"/>
        </w:rPr>
        <w:t>2018</w:t>
      </w:r>
    </w:p>
    <w:p w14:paraId="18B0C2EE" w14:textId="65E8F330" w:rsidR="001663D5" w:rsidRPr="00B37BCE" w:rsidRDefault="00B4327D" w:rsidP="00B37BCE">
      <w:pPr>
        <w:ind w:left="360"/>
        <w:rPr>
          <w:color w:val="auto"/>
        </w:rPr>
      </w:pPr>
      <w:r w:rsidRPr="00B37BCE">
        <w:rPr>
          <w:color w:val="auto"/>
        </w:rPr>
        <w:t>Gained insight into entrepreneurship through master classes by entrepreneurs.</w:t>
      </w:r>
      <w:r w:rsidR="00B37BCE">
        <w:rPr>
          <w:color w:val="auto"/>
        </w:rPr>
        <w:t xml:space="preserve"> </w:t>
      </w:r>
      <w:r w:rsidRPr="00B37BCE">
        <w:rPr>
          <w:color w:val="auto"/>
        </w:rPr>
        <w:t>Participated in team activities in ideation, problem</w:t>
      </w:r>
      <w:r w:rsidR="009207EC" w:rsidRPr="00B37BCE">
        <w:rPr>
          <w:color w:val="auto"/>
        </w:rPr>
        <w:t>-</w:t>
      </w:r>
      <w:r w:rsidRPr="00B37BCE">
        <w:rPr>
          <w:color w:val="auto"/>
        </w:rPr>
        <w:t>solving and business development.</w:t>
      </w:r>
    </w:p>
    <w:p w14:paraId="757C5727" w14:textId="2CE856D7" w:rsidR="00121D04" w:rsidRDefault="00121D04" w:rsidP="00712765">
      <w:pPr>
        <w:pStyle w:val="ListParagraph"/>
        <w:rPr>
          <w:color w:val="auto"/>
        </w:rPr>
      </w:pPr>
    </w:p>
    <w:p w14:paraId="1B4B3344" w14:textId="77777777" w:rsidR="00EE2F6F" w:rsidRPr="00D60205" w:rsidRDefault="00EE2F6F" w:rsidP="00EE2F6F">
      <w:pPr>
        <w:pStyle w:val="Heading2"/>
        <w:rPr>
          <w:color w:val="auto"/>
        </w:rPr>
      </w:pPr>
      <w:r w:rsidRPr="00D60205">
        <w:rPr>
          <w:color w:val="auto"/>
        </w:rPr>
        <w:t>Startup Weekend – Saint John</w:t>
      </w:r>
      <w:r>
        <w:rPr>
          <w:color w:val="auto"/>
        </w:rPr>
        <w:t>, NB</w:t>
      </w:r>
    </w:p>
    <w:p w14:paraId="2EFA7BF7" w14:textId="77777777" w:rsidR="00EE2F6F" w:rsidRDefault="00EE2F6F" w:rsidP="00EE2F6F">
      <w:pPr>
        <w:pStyle w:val="Heading3"/>
        <w:rPr>
          <w:color w:val="auto"/>
        </w:rPr>
      </w:pPr>
      <w:r>
        <w:rPr>
          <w:color w:val="auto"/>
        </w:rPr>
        <w:t xml:space="preserve">September </w:t>
      </w:r>
      <w:r w:rsidRPr="00D60205">
        <w:rPr>
          <w:color w:val="auto"/>
        </w:rPr>
        <w:t>2017</w:t>
      </w:r>
    </w:p>
    <w:p w14:paraId="68583737" w14:textId="15B3D68C" w:rsidR="00EE2F6F" w:rsidRPr="00FE1B2E" w:rsidRDefault="00EE2F6F" w:rsidP="00FE1B2E">
      <w:pPr>
        <w:ind w:left="360"/>
        <w:rPr>
          <w:color w:val="auto"/>
        </w:rPr>
      </w:pPr>
      <w:r w:rsidRPr="00DE50E4">
        <w:rPr>
          <w:color w:val="auto"/>
        </w:rPr>
        <w:t>Three-day entrepreneurial experience</w:t>
      </w:r>
      <w:r w:rsidR="00DE50E4" w:rsidRPr="00DE50E4">
        <w:rPr>
          <w:color w:val="auto"/>
        </w:rPr>
        <w:t xml:space="preserve"> </w:t>
      </w:r>
      <w:r w:rsidR="00DE50E4">
        <w:rPr>
          <w:color w:val="auto"/>
        </w:rPr>
        <w:t>m</w:t>
      </w:r>
      <w:r w:rsidR="00DE50E4" w:rsidRPr="00583EA3">
        <w:rPr>
          <w:color w:val="auto"/>
        </w:rPr>
        <w:t>entored by local entrepreneurs and industry leaders</w:t>
      </w:r>
      <w:r w:rsidR="00DE50E4">
        <w:rPr>
          <w:color w:val="auto"/>
        </w:rPr>
        <w:t>. D</w:t>
      </w:r>
      <w:r w:rsidRPr="00DE50E4">
        <w:rPr>
          <w:color w:val="auto"/>
        </w:rPr>
        <w:t>evelop</w:t>
      </w:r>
      <w:r w:rsidR="00DE50E4">
        <w:rPr>
          <w:color w:val="auto"/>
        </w:rPr>
        <w:t>ed</w:t>
      </w:r>
      <w:r w:rsidRPr="00DE50E4">
        <w:rPr>
          <w:color w:val="auto"/>
        </w:rPr>
        <w:t xml:space="preserve"> </w:t>
      </w:r>
      <w:r w:rsidR="00B37BCE">
        <w:rPr>
          <w:color w:val="auto"/>
        </w:rPr>
        <w:t xml:space="preserve">a business model, performed market validation </w:t>
      </w:r>
      <w:r w:rsidRPr="00DE50E4">
        <w:rPr>
          <w:color w:val="auto"/>
        </w:rPr>
        <w:t xml:space="preserve">and </w:t>
      </w:r>
      <w:r w:rsidR="00B37BCE">
        <w:rPr>
          <w:color w:val="auto"/>
        </w:rPr>
        <w:t>pitched</w:t>
      </w:r>
      <w:r w:rsidRPr="00DE50E4">
        <w:rPr>
          <w:color w:val="auto"/>
        </w:rPr>
        <w:t xml:space="preserve"> business ideas.</w:t>
      </w:r>
    </w:p>
    <w:sectPr w:rsidR="00EE2F6F" w:rsidRPr="00FE1B2E" w:rsidSect="00FE18B2">
      <w:footerReference w:type="default" r:id="rId10"/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A3C1" w14:textId="77777777" w:rsidR="001D6618" w:rsidRDefault="001D6618" w:rsidP="00F534FB">
      <w:pPr>
        <w:spacing w:after="0"/>
      </w:pPr>
      <w:r>
        <w:separator/>
      </w:r>
    </w:p>
  </w:endnote>
  <w:endnote w:type="continuationSeparator" w:id="0">
    <w:p w14:paraId="1F4431BC" w14:textId="77777777" w:rsidR="001D6618" w:rsidRDefault="001D661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0C902" w14:textId="3E4D2BF2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D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570F" w14:textId="77777777" w:rsidR="001D6618" w:rsidRDefault="001D6618" w:rsidP="00F534FB">
      <w:pPr>
        <w:spacing w:after="0"/>
      </w:pPr>
      <w:r>
        <w:separator/>
      </w:r>
    </w:p>
  </w:footnote>
  <w:footnote w:type="continuationSeparator" w:id="0">
    <w:p w14:paraId="20760202" w14:textId="77777777" w:rsidR="001D6618" w:rsidRDefault="001D661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30525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B08C80" wp14:editId="110AF9E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1A3D0B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72360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22EE3"/>
    <w:multiLevelType w:val="hybridMultilevel"/>
    <w:tmpl w:val="EBFE17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4C48C2"/>
    <w:multiLevelType w:val="hybridMultilevel"/>
    <w:tmpl w:val="D6D0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C818E7"/>
    <w:multiLevelType w:val="hybridMultilevel"/>
    <w:tmpl w:val="23CEF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E16BB"/>
    <w:multiLevelType w:val="hybridMultilevel"/>
    <w:tmpl w:val="A622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40E1F"/>
    <w:multiLevelType w:val="hybridMultilevel"/>
    <w:tmpl w:val="C5D631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856C5"/>
    <w:multiLevelType w:val="hybridMultilevel"/>
    <w:tmpl w:val="2F0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F3454"/>
    <w:multiLevelType w:val="hybridMultilevel"/>
    <w:tmpl w:val="13E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E549F"/>
    <w:multiLevelType w:val="hybridMultilevel"/>
    <w:tmpl w:val="36CC9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D1F46"/>
    <w:multiLevelType w:val="hybridMultilevel"/>
    <w:tmpl w:val="CB7CD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27E95"/>
    <w:multiLevelType w:val="hybridMultilevel"/>
    <w:tmpl w:val="0012E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009E7"/>
    <w:multiLevelType w:val="hybridMultilevel"/>
    <w:tmpl w:val="2C982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D411C"/>
    <w:multiLevelType w:val="hybridMultilevel"/>
    <w:tmpl w:val="22BC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B0B11"/>
    <w:multiLevelType w:val="hybridMultilevel"/>
    <w:tmpl w:val="9718E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F261B0"/>
    <w:multiLevelType w:val="hybridMultilevel"/>
    <w:tmpl w:val="E54C48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C906D4"/>
    <w:multiLevelType w:val="hybridMultilevel"/>
    <w:tmpl w:val="6724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24"/>
  </w:num>
  <w:num w:numId="17">
    <w:abstractNumId w:val="15"/>
  </w:num>
  <w:num w:numId="18">
    <w:abstractNumId w:val="20"/>
  </w:num>
  <w:num w:numId="19">
    <w:abstractNumId w:val="19"/>
  </w:num>
  <w:num w:numId="20">
    <w:abstractNumId w:val="28"/>
  </w:num>
  <w:num w:numId="21">
    <w:abstractNumId w:val="21"/>
  </w:num>
  <w:num w:numId="22">
    <w:abstractNumId w:val="14"/>
  </w:num>
  <w:num w:numId="23">
    <w:abstractNumId w:val="26"/>
  </w:num>
  <w:num w:numId="24">
    <w:abstractNumId w:val="18"/>
  </w:num>
  <w:num w:numId="25">
    <w:abstractNumId w:val="23"/>
  </w:num>
  <w:num w:numId="26">
    <w:abstractNumId w:val="27"/>
  </w:num>
  <w:num w:numId="27">
    <w:abstractNumId w:val="25"/>
  </w:num>
  <w:num w:numId="28">
    <w:abstractNumId w:val="12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D5"/>
    <w:rsid w:val="000002A6"/>
    <w:rsid w:val="00001C79"/>
    <w:rsid w:val="00002750"/>
    <w:rsid w:val="00004D4E"/>
    <w:rsid w:val="00011895"/>
    <w:rsid w:val="00013818"/>
    <w:rsid w:val="000141AF"/>
    <w:rsid w:val="00024730"/>
    <w:rsid w:val="000247C7"/>
    <w:rsid w:val="000272B4"/>
    <w:rsid w:val="00031AF1"/>
    <w:rsid w:val="00031D8D"/>
    <w:rsid w:val="000348ED"/>
    <w:rsid w:val="00040CF1"/>
    <w:rsid w:val="00040E92"/>
    <w:rsid w:val="00041046"/>
    <w:rsid w:val="00041288"/>
    <w:rsid w:val="0004158B"/>
    <w:rsid w:val="000458D5"/>
    <w:rsid w:val="00051DFD"/>
    <w:rsid w:val="00054B8C"/>
    <w:rsid w:val="00055240"/>
    <w:rsid w:val="00056D1E"/>
    <w:rsid w:val="00056FE7"/>
    <w:rsid w:val="000570FF"/>
    <w:rsid w:val="00057244"/>
    <w:rsid w:val="0006454B"/>
    <w:rsid w:val="00067B1E"/>
    <w:rsid w:val="00070372"/>
    <w:rsid w:val="000706DC"/>
    <w:rsid w:val="00071BB7"/>
    <w:rsid w:val="000722EC"/>
    <w:rsid w:val="00072B12"/>
    <w:rsid w:val="00073C4A"/>
    <w:rsid w:val="00074FF1"/>
    <w:rsid w:val="00075B13"/>
    <w:rsid w:val="00092692"/>
    <w:rsid w:val="00092F8C"/>
    <w:rsid w:val="00093C43"/>
    <w:rsid w:val="0009404A"/>
    <w:rsid w:val="00095B6B"/>
    <w:rsid w:val="00096188"/>
    <w:rsid w:val="00096203"/>
    <w:rsid w:val="000A0229"/>
    <w:rsid w:val="000A574E"/>
    <w:rsid w:val="000B0A0C"/>
    <w:rsid w:val="000B6484"/>
    <w:rsid w:val="000B7928"/>
    <w:rsid w:val="000B7ADF"/>
    <w:rsid w:val="000C466F"/>
    <w:rsid w:val="000D0459"/>
    <w:rsid w:val="000D2C46"/>
    <w:rsid w:val="000E24AC"/>
    <w:rsid w:val="000E4A73"/>
    <w:rsid w:val="000F1273"/>
    <w:rsid w:val="000F2B93"/>
    <w:rsid w:val="000F2C70"/>
    <w:rsid w:val="000F576E"/>
    <w:rsid w:val="000F79EA"/>
    <w:rsid w:val="00103F50"/>
    <w:rsid w:val="00104B62"/>
    <w:rsid w:val="001057F6"/>
    <w:rsid w:val="00120E2E"/>
    <w:rsid w:val="00121D04"/>
    <w:rsid w:val="001241EB"/>
    <w:rsid w:val="00126144"/>
    <w:rsid w:val="00134F92"/>
    <w:rsid w:val="00137DC1"/>
    <w:rsid w:val="00140A0B"/>
    <w:rsid w:val="00140F9C"/>
    <w:rsid w:val="00143224"/>
    <w:rsid w:val="00144D53"/>
    <w:rsid w:val="00145B33"/>
    <w:rsid w:val="001468F3"/>
    <w:rsid w:val="001470D7"/>
    <w:rsid w:val="00151FFB"/>
    <w:rsid w:val="00152B4F"/>
    <w:rsid w:val="00152C3A"/>
    <w:rsid w:val="001539C4"/>
    <w:rsid w:val="0015401F"/>
    <w:rsid w:val="00154C57"/>
    <w:rsid w:val="00157418"/>
    <w:rsid w:val="00162BEE"/>
    <w:rsid w:val="001663D5"/>
    <w:rsid w:val="00171058"/>
    <w:rsid w:val="00171E1B"/>
    <w:rsid w:val="001769FC"/>
    <w:rsid w:val="0018095C"/>
    <w:rsid w:val="00180CB6"/>
    <w:rsid w:val="00182F07"/>
    <w:rsid w:val="001858BD"/>
    <w:rsid w:val="00192573"/>
    <w:rsid w:val="00194A3D"/>
    <w:rsid w:val="00194C67"/>
    <w:rsid w:val="00196FB4"/>
    <w:rsid w:val="00197261"/>
    <w:rsid w:val="001A2A99"/>
    <w:rsid w:val="001A3D4F"/>
    <w:rsid w:val="001A6641"/>
    <w:rsid w:val="001B0811"/>
    <w:rsid w:val="001B3B5F"/>
    <w:rsid w:val="001B6A84"/>
    <w:rsid w:val="001B720C"/>
    <w:rsid w:val="001C0DEE"/>
    <w:rsid w:val="001C36A1"/>
    <w:rsid w:val="001C3957"/>
    <w:rsid w:val="001C46E5"/>
    <w:rsid w:val="001C50A7"/>
    <w:rsid w:val="001C5630"/>
    <w:rsid w:val="001D6618"/>
    <w:rsid w:val="001E03ED"/>
    <w:rsid w:val="001E08A4"/>
    <w:rsid w:val="001E1A21"/>
    <w:rsid w:val="001E2134"/>
    <w:rsid w:val="001E2931"/>
    <w:rsid w:val="001F38E8"/>
    <w:rsid w:val="001F3BE5"/>
    <w:rsid w:val="001F3D30"/>
    <w:rsid w:val="001F436B"/>
    <w:rsid w:val="002002BD"/>
    <w:rsid w:val="002024C5"/>
    <w:rsid w:val="0020546E"/>
    <w:rsid w:val="00205CDC"/>
    <w:rsid w:val="0020735F"/>
    <w:rsid w:val="00207418"/>
    <w:rsid w:val="00212D85"/>
    <w:rsid w:val="002146F8"/>
    <w:rsid w:val="00215593"/>
    <w:rsid w:val="00216988"/>
    <w:rsid w:val="00217917"/>
    <w:rsid w:val="00231790"/>
    <w:rsid w:val="0023549E"/>
    <w:rsid w:val="002372E8"/>
    <w:rsid w:val="0023768B"/>
    <w:rsid w:val="00242FB9"/>
    <w:rsid w:val="002435EE"/>
    <w:rsid w:val="00243A62"/>
    <w:rsid w:val="002465D7"/>
    <w:rsid w:val="00247B44"/>
    <w:rsid w:val="0025145F"/>
    <w:rsid w:val="00251483"/>
    <w:rsid w:val="0025163F"/>
    <w:rsid w:val="00252FC5"/>
    <w:rsid w:val="00254330"/>
    <w:rsid w:val="00254EB6"/>
    <w:rsid w:val="002578CD"/>
    <w:rsid w:val="00260D15"/>
    <w:rsid w:val="00260F01"/>
    <w:rsid w:val="002629FE"/>
    <w:rsid w:val="002658D0"/>
    <w:rsid w:val="002663E4"/>
    <w:rsid w:val="00275C94"/>
    <w:rsid w:val="00277638"/>
    <w:rsid w:val="0028164F"/>
    <w:rsid w:val="002823BE"/>
    <w:rsid w:val="00296F86"/>
    <w:rsid w:val="00297ED0"/>
    <w:rsid w:val="002A4EDA"/>
    <w:rsid w:val="002A6F5D"/>
    <w:rsid w:val="002B3FC8"/>
    <w:rsid w:val="002C50FF"/>
    <w:rsid w:val="002C5911"/>
    <w:rsid w:val="002C6D3B"/>
    <w:rsid w:val="002D4108"/>
    <w:rsid w:val="002D57C6"/>
    <w:rsid w:val="002D72CB"/>
    <w:rsid w:val="002E1856"/>
    <w:rsid w:val="002E39A6"/>
    <w:rsid w:val="002E3C91"/>
    <w:rsid w:val="002E4DC8"/>
    <w:rsid w:val="002F10E7"/>
    <w:rsid w:val="002F1419"/>
    <w:rsid w:val="002F1EBD"/>
    <w:rsid w:val="002F2F37"/>
    <w:rsid w:val="002F69E4"/>
    <w:rsid w:val="002F7CCE"/>
    <w:rsid w:val="00300A98"/>
    <w:rsid w:val="00303356"/>
    <w:rsid w:val="00303A8B"/>
    <w:rsid w:val="00304521"/>
    <w:rsid w:val="0030724A"/>
    <w:rsid w:val="00310E64"/>
    <w:rsid w:val="00314521"/>
    <w:rsid w:val="00316CE4"/>
    <w:rsid w:val="00323455"/>
    <w:rsid w:val="00323C3F"/>
    <w:rsid w:val="00324571"/>
    <w:rsid w:val="003277AC"/>
    <w:rsid w:val="003279A4"/>
    <w:rsid w:val="003325AB"/>
    <w:rsid w:val="003363A3"/>
    <w:rsid w:val="00336866"/>
    <w:rsid w:val="00337114"/>
    <w:rsid w:val="00340324"/>
    <w:rsid w:val="003446B6"/>
    <w:rsid w:val="0035004C"/>
    <w:rsid w:val="00352027"/>
    <w:rsid w:val="00355DFA"/>
    <w:rsid w:val="003571C8"/>
    <w:rsid w:val="00360CFB"/>
    <w:rsid w:val="003652FA"/>
    <w:rsid w:val="00365A7C"/>
    <w:rsid w:val="00370E34"/>
    <w:rsid w:val="00372721"/>
    <w:rsid w:val="00373712"/>
    <w:rsid w:val="00376A91"/>
    <w:rsid w:val="00383057"/>
    <w:rsid w:val="00387DFE"/>
    <w:rsid w:val="0039703C"/>
    <w:rsid w:val="003974BB"/>
    <w:rsid w:val="003A0224"/>
    <w:rsid w:val="003A091E"/>
    <w:rsid w:val="003A4BC3"/>
    <w:rsid w:val="003A63F1"/>
    <w:rsid w:val="003B4079"/>
    <w:rsid w:val="003B5677"/>
    <w:rsid w:val="003C522C"/>
    <w:rsid w:val="003C6F21"/>
    <w:rsid w:val="003D5B27"/>
    <w:rsid w:val="003E0358"/>
    <w:rsid w:val="003E5D64"/>
    <w:rsid w:val="003E735F"/>
    <w:rsid w:val="003F03A4"/>
    <w:rsid w:val="003F1092"/>
    <w:rsid w:val="003F2176"/>
    <w:rsid w:val="003F2A22"/>
    <w:rsid w:val="003F457E"/>
    <w:rsid w:val="00403149"/>
    <w:rsid w:val="004037EF"/>
    <w:rsid w:val="00404E0B"/>
    <w:rsid w:val="00405350"/>
    <w:rsid w:val="00405BAD"/>
    <w:rsid w:val="004113D8"/>
    <w:rsid w:val="00416463"/>
    <w:rsid w:val="00423827"/>
    <w:rsid w:val="00434A14"/>
    <w:rsid w:val="00434E4C"/>
    <w:rsid w:val="00437B8B"/>
    <w:rsid w:val="00437DB9"/>
    <w:rsid w:val="00450D22"/>
    <w:rsid w:val="00454214"/>
    <w:rsid w:val="0045724A"/>
    <w:rsid w:val="00461E02"/>
    <w:rsid w:val="00463AF3"/>
    <w:rsid w:val="00465113"/>
    <w:rsid w:val="004664BA"/>
    <w:rsid w:val="004672F1"/>
    <w:rsid w:val="00467F3F"/>
    <w:rsid w:val="004709E2"/>
    <w:rsid w:val="004727C2"/>
    <w:rsid w:val="00475BFC"/>
    <w:rsid w:val="00476144"/>
    <w:rsid w:val="0047773E"/>
    <w:rsid w:val="00482116"/>
    <w:rsid w:val="00483E93"/>
    <w:rsid w:val="0048708D"/>
    <w:rsid w:val="004915EA"/>
    <w:rsid w:val="004932DF"/>
    <w:rsid w:val="00494C14"/>
    <w:rsid w:val="004A4493"/>
    <w:rsid w:val="004A5184"/>
    <w:rsid w:val="004B06D5"/>
    <w:rsid w:val="004B6A2A"/>
    <w:rsid w:val="004C0172"/>
    <w:rsid w:val="004C0DA4"/>
    <w:rsid w:val="004C1AF6"/>
    <w:rsid w:val="004C339B"/>
    <w:rsid w:val="004C389B"/>
    <w:rsid w:val="004C5C49"/>
    <w:rsid w:val="004C73DE"/>
    <w:rsid w:val="004D0521"/>
    <w:rsid w:val="004D128F"/>
    <w:rsid w:val="004D3EB1"/>
    <w:rsid w:val="004D465D"/>
    <w:rsid w:val="004D5083"/>
    <w:rsid w:val="004E2794"/>
    <w:rsid w:val="004E6825"/>
    <w:rsid w:val="004E769D"/>
    <w:rsid w:val="004E77A5"/>
    <w:rsid w:val="004F1057"/>
    <w:rsid w:val="004F199F"/>
    <w:rsid w:val="004F305F"/>
    <w:rsid w:val="0051036E"/>
    <w:rsid w:val="005106C0"/>
    <w:rsid w:val="005131C3"/>
    <w:rsid w:val="00516720"/>
    <w:rsid w:val="005247B7"/>
    <w:rsid w:val="00530714"/>
    <w:rsid w:val="005324B1"/>
    <w:rsid w:val="00533572"/>
    <w:rsid w:val="005372FA"/>
    <w:rsid w:val="005373CB"/>
    <w:rsid w:val="00555CB6"/>
    <w:rsid w:val="00555FF8"/>
    <w:rsid w:val="00556337"/>
    <w:rsid w:val="005611C3"/>
    <w:rsid w:val="00562422"/>
    <w:rsid w:val="0056349F"/>
    <w:rsid w:val="00565B06"/>
    <w:rsid w:val="00570E7E"/>
    <w:rsid w:val="00574328"/>
    <w:rsid w:val="005756BD"/>
    <w:rsid w:val="00575C01"/>
    <w:rsid w:val="00581515"/>
    <w:rsid w:val="00582623"/>
    <w:rsid w:val="005826C2"/>
    <w:rsid w:val="00583EA3"/>
    <w:rsid w:val="0058549C"/>
    <w:rsid w:val="005859CB"/>
    <w:rsid w:val="00587087"/>
    <w:rsid w:val="0059085F"/>
    <w:rsid w:val="00590A92"/>
    <w:rsid w:val="00595F21"/>
    <w:rsid w:val="005A28DD"/>
    <w:rsid w:val="005A459B"/>
    <w:rsid w:val="005A591D"/>
    <w:rsid w:val="005A6A3B"/>
    <w:rsid w:val="005A74EC"/>
    <w:rsid w:val="005B0142"/>
    <w:rsid w:val="005B2465"/>
    <w:rsid w:val="005B3D67"/>
    <w:rsid w:val="005B437C"/>
    <w:rsid w:val="005B474D"/>
    <w:rsid w:val="005B4DC7"/>
    <w:rsid w:val="005B644D"/>
    <w:rsid w:val="005C3394"/>
    <w:rsid w:val="005C6BF2"/>
    <w:rsid w:val="005D0108"/>
    <w:rsid w:val="005E048E"/>
    <w:rsid w:val="005E088C"/>
    <w:rsid w:val="005E6E43"/>
    <w:rsid w:val="005E7EAE"/>
    <w:rsid w:val="005F4210"/>
    <w:rsid w:val="005F4455"/>
    <w:rsid w:val="005F4901"/>
    <w:rsid w:val="005F683A"/>
    <w:rsid w:val="00600C5E"/>
    <w:rsid w:val="00607121"/>
    <w:rsid w:val="00610241"/>
    <w:rsid w:val="006104FF"/>
    <w:rsid w:val="00614B7C"/>
    <w:rsid w:val="00615A9E"/>
    <w:rsid w:val="00617B4A"/>
    <w:rsid w:val="00621B1A"/>
    <w:rsid w:val="0062239B"/>
    <w:rsid w:val="00625B8A"/>
    <w:rsid w:val="00627E39"/>
    <w:rsid w:val="00627FDF"/>
    <w:rsid w:val="00630E43"/>
    <w:rsid w:val="006417B4"/>
    <w:rsid w:val="00643090"/>
    <w:rsid w:val="00644D21"/>
    <w:rsid w:val="00644D4E"/>
    <w:rsid w:val="006459A1"/>
    <w:rsid w:val="0065212D"/>
    <w:rsid w:val="00654019"/>
    <w:rsid w:val="00663536"/>
    <w:rsid w:val="006648D4"/>
    <w:rsid w:val="006659D8"/>
    <w:rsid w:val="006662DB"/>
    <w:rsid w:val="00666721"/>
    <w:rsid w:val="00673F18"/>
    <w:rsid w:val="00676CEB"/>
    <w:rsid w:val="00682D21"/>
    <w:rsid w:val="00683A86"/>
    <w:rsid w:val="006847EA"/>
    <w:rsid w:val="00686A30"/>
    <w:rsid w:val="00692F2D"/>
    <w:rsid w:val="0069300B"/>
    <w:rsid w:val="00694F27"/>
    <w:rsid w:val="006A4C72"/>
    <w:rsid w:val="006A4F89"/>
    <w:rsid w:val="006A6169"/>
    <w:rsid w:val="006A6719"/>
    <w:rsid w:val="006B0357"/>
    <w:rsid w:val="006B0E90"/>
    <w:rsid w:val="006B5773"/>
    <w:rsid w:val="006B6077"/>
    <w:rsid w:val="006B77AA"/>
    <w:rsid w:val="006C1727"/>
    <w:rsid w:val="006C2141"/>
    <w:rsid w:val="006C3663"/>
    <w:rsid w:val="006D0491"/>
    <w:rsid w:val="006D0507"/>
    <w:rsid w:val="006D65F8"/>
    <w:rsid w:val="006D7D94"/>
    <w:rsid w:val="006E0978"/>
    <w:rsid w:val="006E2802"/>
    <w:rsid w:val="006E30D7"/>
    <w:rsid w:val="006E6105"/>
    <w:rsid w:val="006E7E81"/>
    <w:rsid w:val="006F0F5C"/>
    <w:rsid w:val="006F4D23"/>
    <w:rsid w:val="006F53B5"/>
    <w:rsid w:val="006F5A46"/>
    <w:rsid w:val="00701802"/>
    <w:rsid w:val="00702462"/>
    <w:rsid w:val="00702B2A"/>
    <w:rsid w:val="00707F32"/>
    <w:rsid w:val="007108A1"/>
    <w:rsid w:val="00711C9C"/>
    <w:rsid w:val="00712765"/>
    <w:rsid w:val="00712C6D"/>
    <w:rsid w:val="00714F8E"/>
    <w:rsid w:val="00716E41"/>
    <w:rsid w:val="007175B9"/>
    <w:rsid w:val="00717E24"/>
    <w:rsid w:val="007215A9"/>
    <w:rsid w:val="007253E8"/>
    <w:rsid w:val="00732427"/>
    <w:rsid w:val="00735140"/>
    <w:rsid w:val="0073645E"/>
    <w:rsid w:val="007366E5"/>
    <w:rsid w:val="00737B9C"/>
    <w:rsid w:val="00741A21"/>
    <w:rsid w:val="0074388A"/>
    <w:rsid w:val="00745196"/>
    <w:rsid w:val="00747684"/>
    <w:rsid w:val="007542C2"/>
    <w:rsid w:val="00754E77"/>
    <w:rsid w:val="00755346"/>
    <w:rsid w:val="00755DA0"/>
    <w:rsid w:val="00757657"/>
    <w:rsid w:val="00764D29"/>
    <w:rsid w:val="007721E3"/>
    <w:rsid w:val="00774AE1"/>
    <w:rsid w:val="00776E3A"/>
    <w:rsid w:val="00783B06"/>
    <w:rsid w:val="00784A21"/>
    <w:rsid w:val="007850D1"/>
    <w:rsid w:val="007855EA"/>
    <w:rsid w:val="007857C8"/>
    <w:rsid w:val="00785FF6"/>
    <w:rsid w:val="0078625C"/>
    <w:rsid w:val="00790E3F"/>
    <w:rsid w:val="00790E98"/>
    <w:rsid w:val="00792373"/>
    <w:rsid w:val="0079493E"/>
    <w:rsid w:val="007A24D4"/>
    <w:rsid w:val="007A729F"/>
    <w:rsid w:val="007A7953"/>
    <w:rsid w:val="007B0A16"/>
    <w:rsid w:val="007B251A"/>
    <w:rsid w:val="007B2951"/>
    <w:rsid w:val="007B3F4F"/>
    <w:rsid w:val="007B4183"/>
    <w:rsid w:val="007B4406"/>
    <w:rsid w:val="007B492E"/>
    <w:rsid w:val="007B5B7A"/>
    <w:rsid w:val="007C0E0E"/>
    <w:rsid w:val="007C153D"/>
    <w:rsid w:val="007C2CE4"/>
    <w:rsid w:val="007C333C"/>
    <w:rsid w:val="007C34A8"/>
    <w:rsid w:val="007C480D"/>
    <w:rsid w:val="007C4F42"/>
    <w:rsid w:val="007C6C79"/>
    <w:rsid w:val="007C70DF"/>
    <w:rsid w:val="007C7CC3"/>
    <w:rsid w:val="007E264C"/>
    <w:rsid w:val="007E7052"/>
    <w:rsid w:val="007F0939"/>
    <w:rsid w:val="007F2448"/>
    <w:rsid w:val="007F4E4A"/>
    <w:rsid w:val="007F71A4"/>
    <w:rsid w:val="007F748E"/>
    <w:rsid w:val="00800BE0"/>
    <w:rsid w:val="008030EE"/>
    <w:rsid w:val="008112C6"/>
    <w:rsid w:val="008118B9"/>
    <w:rsid w:val="00812148"/>
    <w:rsid w:val="008132CE"/>
    <w:rsid w:val="00813C18"/>
    <w:rsid w:val="00814B43"/>
    <w:rsid w:val="008176D6"/>
    <w:rsid w:val="00821508"/>
    <w:rsid w:val="00822D0E"/>
    <w:rsid w:val="00827E1F"/>
    <w:rsid w:val="008300E4"/>
    <w:rsid w:val="0083016A"/>
    <w:rsid w:val="008327A8"/>
    <w:rsid w:val="00834119"/>
    <w:rsid w:val="00836D4A"/>
    <w:rsid w:val="00846AAE"/>
    <w:rsid w:val="00847C4B"/>
    <w:rsid w:val="00850863"/>
    <w:rsid w:val="00851912"/>
    <w:rsid w:val="00852857"/>
    <w:rsid w:val="00852881"/>
    <w:rsid w:val="008534E8"/>
    <w:rsid w:val="00854583"/>
    <w:rsid w:val="00854BCA"/>
    <w:rsid w:val="0086356E"/>
    <w:rsid w:val="00864231"/>
    <w:rsid w:val="00867081"/>
    <w:rsid w:val="008767D0"/>
    <w:rsid w:val="008806F3"/>
    <w:rsid w:val="00880D80"/>
    <w:rsid w:val="00881953"/>
    <w:rsid w:val="008942A8"/>
    <w:rsid w:val="008978E8"/>
    <w:rsid w:val="00897969"/>
    <w:rsid w:val="008A02C4"/>
    <w:rsid w:val="008A40FE"/>
    <w:rsid w:val="008A49A0"/>
    <w:rsid w:val="008A6538"/>
    <w:rsid w:val="008A7F83"/>
    <w:rsid w:val="008B40B5"/>
    <w:rsid w:val="008B4656"/>
    <w:rsid w:val="008B4DE7"/>
    <w:rsid w:val="008B4E40"/>
    <w:rsid w:val="008B6043"/>
    <w:rsid w:val="008D141A"/>
    <w:rsid w:val="008D2967"/>
    <w:rsid w:val="008D3F3E"/>
    <w:rsid w:val="008D4FC8"/>
    <w:rsid w:val="008D5A80"/>
    <w:rsid w:val="008D6C9E"/>
    <w:rsid w:val="008E4797"/>
    <w:rsid w:val="008E5483"/>
    <w:rsid w:val="008F2ABE"/>
    <w:rsid w:val="008F4532"/>
    <w:rsid w:val="008F61DD"/>
    <w:rsid w:val="00901AA7"/>
    <w:rsid w:val="0090323A"/>
    <w:rsid w:val="00903348"/>
    <w:rsid w:val="00911D11"/>
    <w:rsid w:val="00911E5D"/>
    <w:rsid w:val="00915922"/>
    <w:rsid w:val="009207EC"/>
    <w:rsid w:val="00921E8F"/>
    <w:rsid w:val="00925A50"/>
    <w:rsid w:val="00927F14"/>
    <w:rsid w:val="00932699"/>
    <w:rsid w:val="00932ECB"/>
    <w:rsid w:val="00933CCA"/>
    <w:rsid w:val="00935DEF"/>
    <w:rsid w:val="0093795C"/>
    <w:rsid w:val="009411E8"/>
    <w:rsid w:val="0094286D"/>
    <w:rsid w:val="0094342A"/>
    <w:rsid w:val="00943C2B"/>
    <w:rsid w:val="00946EAA"/>
    <w:rsid w:val="00947785"/>
    <w:rsid w:val="00952C89"/>
    <w:rsid w:val="009540F4"/>
    <w:rsid w:val="00956B75"/>
    <w:rsid w:val="00960D3A"/>
    <w:rsid w:val="00977D9D"/>
    <w:rsid w:val="009862F5"/>
    <w:rsid w:val="00986904"/>
    <w:rsid w:val="00987442"/>
    <w:rsid w:val="009918BB"/>
    <w:rsid w:val="009931F7"/>
    <w:rsid w:val="00994768"/>
    <w:rsid w:val="009963A0"/>
    <w:rsid w:val="009A01B0"/>
    <w:rsid w:val="009A3F4C"/>
    <w:rsid w:val="009B1A08"/>
    <w:rsid w:val="009B2033"/>
    <w:rsid w:val="009B4952"/>
    <w:rsid w:val="009B4E9D"/>
    <w:rsid w:val="009B68E3"/>
    <w:rsid w:val="009C199F"/>
    <w:rsid w:val="009C2E54"/>
    <w:rsid w:val="009C4CEC"/>
    <w:rsid w:val="009C63EE"/>
    <w:rsid w:val="009D0878"/>
    <w:rsid w:val="009D449D"/>
    <w:rsid w:val="009D5C18"/>
    <w:rsid w:val="009E46CE"/>
    <w:rsid w:val="009E4B4A"/>
    <w:rsid w:val="009E62E6"/>
    <w:rsid w:val="009E65EC"/>
    <w:rsid w:val="009F2058"/>
    <w:rsid w:val="009F391D"/>
    <w:rsid w:val="009F527A"/>
    <w:rsid w:val="009F6D4D"/>
    <w:rsid w:val="00A045A9"/>
    <w:rsid w:val="00A045DB"/>
    <w:rsid w:val="00A06425"/>
    <w:rsid w:val="00A1144C"/>
    <w:rsid w:val="00A12C1B"/>
    <w:rsid w:val="00A1329C"/>
    <w:rsid w:val="00A13687"/>
    <w:rsid w:val="00A14F22"/>
    <w:rsid w:val="00A163A0"/>
    <w:rsid w:val="00A17867"/>
    <w:rsid w:val="00A17872"/>
    <w:rsid w:val="00A20C68"/>
    <w:rsid w:val="00A25023"/>
    <w:rsid w:val="00A25C3A"/>
    <w:rsid w:val="00A2760D"/>
    <w:rsid w:val="00A32254"/>
    <w:rsid w:val="00A335F1"/>
    <w:rsid w:val="00A40EA9"/>
    <w:rsid w:val="00A4265B"/>
    <w:rsid w:val="00A42942"/>
    <w:rsid w:val="00A42CE4"/>
    <w:rsid w:val="00A44C74"/>
    <w:rsid w:val="00A47D79"/>
    <w:rsid w:val="00A5404A"/>
    <w:rsid w:val="00A56B81"/>
    <w:rsid w:val="00A57491"/>
    <w:rsid w:val="00A60E65"/>
    <w:rsid w:val="00A6314E"/>
    <w:rsid w:val="00A662DB"/>
    <w:rsid w:val="00A67B9E"/>
    <w:rsid w:val="00A73138"/>
    <w:rsid w:val="00A7398C"/>
    <w:rsid w:val="00A73DDE"/>
    <w:rsid w:val="00A77B4D"/>
    <w:rsid w:val="00A8052D"/>
    <w:rsid w:val="00A866AF"/>
    <w:rsid w:val="00A869D7"/>
    <w:rsid w:val="00A90720"/>
    <w:rsid w:val="00A9077F"/>
    <w:rsid w:val="00AA04BD"/>
    <w:rsid w:val="00AA0CBE"/>
    <w:rsid w:val="00AA276C"/>
    <w:rsid w:val="00AA576A"/>
    <w:rsid w:val="00AB673E"/>
    <w:rsid w:val="00AC3671"/>
    <w:rsid w:val="00AC6494"/>
    <w:rsid w:val="00AC735A"/>
    <w:rsid w:val="00AC7C34"/>
    <w:rsid w:val="00AD09AB"/>
    <w:rsid w:val="00AD10D5"/>
    <w:rsid w:val="00AD121E"/>
    <w:rsid w:val="00AD2B9F"/>
    <w:rsid w:val="00AD3C4C"/>
    <w:rsid w:val="00AD500B"/>
    <w:rsid w:val="00AD518A"/>
    <w:rsid w:val="00AD6216"/>
    <w:rsid w:val="00AE2F61"/>
    <w:rsid w:val="00AE313B"/>
    <w:rsid w:val="00AE48FD"/>
    <w:rsid w:val="00AE569C"/>
    <w:rsid w:val="00AE7650"/>
    <w:rsid w:val="00AF0206"/>
    <w:rsid w:val="00AF5B08"/>
    <w:rsid w:val="00B112B1"/>
    <w:rsid w:val="00B1221A"/>
    <w:rsid w:val="00B13FD1"/>
    <w:rsid w:val="00B15602"/>
    <w:rsid w:val="00B204FE"/>
    <w:rsid w:val="00B2309B"/>
    <w:rsid w:val="00B25746"/>
    <w:rsid w:val="00B25801"/>
    <w:rsid w:val="00B25C55"/>
    <w:rsid w:val="00B358EC"/>
    <w:rsid w:val="00B35FED"/>
    <w:rsid w:val="00B37BCE"/>
    <w:rsid w:val="00B4327D"/>
    <w:rsid w:val="00B441E0"/>
    <w:rsid w:val="00B4555C"/>
    <w:rsid w:val="00B45E97"/>
    <w:rsid w:val="00B466CB"/>
    <w:rsid w:val="00B47E1E"/>
    <w:rsid w:val="00B54661"/>
    <w:rsid w:val="00B55487"/>
    <w:rsid w:val="00B57CFA"/>
    <w:rsid w:val="00B60A3E"/>
    <w:rsid w:val="00B63CF3"/>
    <w:rsid w:val="00B72502"/>
    <w:rsid w:val="00B763B5"/>
    <w:rsid w:val="00B80611"/>
    <w:rsid w:val="00B84B39"/>
    <w:rsid w:val="00B90654"/>
    <w:rsid w:val="00B910BE"/>
    <w:rsid w:val="00B91175"/>
    <w:rsid w:val="00B92596"/>
    <w:rsid w:val="00B96FE9"/>
    <w:rsid w:val="00BA0389"/>
    <w:rsid w:val="00BA0F74"/>
    <w:rsid w:val="00BA2185"/>
    <w:rsid w:val="00BA2BD1"/>
    <w:rsid w:val="00BA554E"/>
    <w:rsid w:val="00BA71B3"/>
    <w:rsid w:val="00BB34BE"/>
    <w:rsid w:val="00BB66A7"/>
    <w:rsid w:val="00BC0E1A"/>
    <w:rsid w:val="00BC1472"/>
    <w:rsid w:val="00BC15E4"/>
    <w:rsid w:val="00BC39A9"/>
    <w:rsid w:val="00BC7335"/>
    <w:rsid w:val="00BD206D"/>
    <w:rsid w:val="00BD21DC"/>
    <w:rsid w:val="00BD2DBD"/>
    <w:rsid w:val="00BD2DD6"/>
    <w:rsid w:val="00BD55EE"/>
    <w:rsid w:val="00BE4086"/>
    <w:rsid w:val="00BE5563"/>
    <w:rsid w:val="00BE7AB4"/>
    <w:rsid w:val="00BF31E0"/>
    <w:rsid w:val="00BF398D"/>
    <w:rsid w:val="00BF6E66"/>
    <w:rsid w:val="00C03535"/>
    <w:rsid w:val="00C0655E"/>
    <w:rsid w:val="00C06C6B"/>
    <w:rsid w:val="00C155DE"/>
    <w:rsid w:val="00C231CB"/>
    <w:rsid w:val="00C30432"/>
    <w:rsid w:val="00C3233C"/>
    <w:rsid w:val="00C3763A"/>
    <w:rsid w:val="00C37F88"/>
    <w:rsid w:val="00C4176E"/>
    <w:rsid w:val="00C44287"/>
    <w:rsid w:val="00C555E3"/>
    <w:rsid w:val="00C60281"/>
    <w:rsid w:val="00C64352"/>
    <w:rsid w:val="00C643BA"/>
    <w:rsid w:val="00C6447D"/>
    <w:rsid w:val="00C64A72"/>
    <w:rsid w:val="00C66BA4"/>
    <w:rsid w:val="00C705F3"/>
    <w:rsid w:val="00C73F67"/>
    <w:rsid w:val="00C75C43"/>
    <w:rsid w:val="00C779DA"/>
    <w:rsid w:val="00C80A60"/>
    <w:rsid w:val="00C814F7"/>
    <w:rsid w:val="00C81C04"/>
    <w:rsid w:val="00C83909"/>
    <w:rsid w:val="00C84EE8"/>
    <w:rsid w:val="00C90C35"/>
    <w:rsid w:val="00C91B4B"/>
    <w:rsid w:val="00C93DE1"/>
    <w:rsid w:val="00C97277"/>
    <w:rsid w:val="00CA1ED0"/>
    <w:rsid w:val="00CA2751"/>
    <w:rsid w:val="00CA2E0A"/>
    <w:rsid w:val="00CA6AEA"/>
    <w:rsid w:val="00CA6D50"/>
    <w:rsid w:val="00CB0411"/>
    <w:rsid w:val="00CB2BB8"/>
    <w:rsid w:val="00CB3192"/>
    <w:rsid w:val="00CB6F30"/>
    <w:rsid w:val="00CC1E5C"/>
    <w:rsid w:val="00CC3191"/>
    <w:rsid w:val="00CC32E6"/>
    <w:rsid w:val="00CD1043"/>
    <w:rsid w:val="00CD4D75"/>
    <w:rsid w:val="00CD689E"/>
    <w:rsid w:val="00CE0A35"/>
    <w:rsid w:val="00CE2C76"/>
    <w:rsid w:val="00CE5CDE"/>
    <w:rsid w:val="00CF1316"/>
    <w:rsid w:val="00CF2994"/>
    <w:rsid w:val="00CF5374"/>
    <w:rsid w:val="00CF66FF"/>
    <w:rsid w:val="00D044EE"/>
    <w:rsid w:val="00D046EF"/>
    <w:rsid w:val="00D05AF0"/>
    <w:rsid w:val="00D076E4"/>
    <w:rsid w:val="00D118D0"/>
    <w:rsid w:val="00D128FA"/>
    <w:rsid w:val="00D13C05"/>
    <w:rsid w:val="00D13E9F"/>
    <w:rsid w:val="00D16C76"/>
    <w:rsid w:val="00D217D5"/>
    <w:rsid w:val="00D21953"/>
    <w:rsid w:val="00D22E33"/>
    <w:rsid w:val="00D244DC"/>
    <w:rsid w:val="00D27038"/>
    <w:rsid w:val="00D33379"/>
    <w:rsid w:val="00D33510"/>
    <w:rsid w:val="00D35BBD"/>
    <w:rsid w:val="00D37FAD"/>
    <w:rsid w:val="00D473A2"/>
    <w:rsid w:val="00D5184A"/>
    <w:rsid w:val="00D532F2"/>
    <w:rsid w:val="00D55E23"/>
    <w:rsid w:val="00D5627D"/>
    <w:rsid w:val="00D60205"/>
    <w:rsid w:val="00D61239"/>
    <w:rsid w:val="00D6600D"/>
    <w:rsid w:val="00D70757"/>
    <w:rsid w:val="00D7253D"/>
    <w:rsid w:val="00D728D5"/>
    <w:rsid w:val="00D72BB4"/>
    <w:rsid w:val="00D73A9B"/>
    <w:rsid w:val="00D73C98"/>
    <w:rsid w:val="00D77483"/>
    <w:rsid w:val="00D7797C"/>
    <w:rsid w:val="00D80C42"/>
    <w:rsid w:val="00D82B96"/>
    <w:rsid w:val="00D82BEA"/>
    <w:rsid w:val="00D82E49"/>
    <w:rsid w:val="00D83EA1"/>
    <w:rsid w:val="00D85F41"/>
    <w:rsid w:val="00D90237"/>
    <w:rsid w:val="00D9253B"/>
    <w:rsid w:val="00D931EF"/>
    <w:rsid w:val="00D96F9A"/>
    <w:rsid w:val="00D97E58"/>
    <w:rsid w:val="00DB064B"/>
    <w:rsid w:val="00DB0B61"/>
    <w:rsid w:val="00DB23BF"/>
    <w:rsid w:val="00DB4FBB"/>
    <w:rsid w:val="00DB5E0F"/>
    <w:rsid w:val="00DC3267"/>
    <w:rsid w:val="00DD0BAA"/>
    <w:rsid w:val="00DD12F6"/>
    <w:rsid w:val="00DD1A63"/>
    <w:rsid w:val="00DD2D34"/>
    <w:rsid w:val="00DD467E"/>
    <w:rsid w:val="00DD732A"/>
    <w:rsid w:val="00DE136D"/>
    <w:rsid w:val="00DE4136"/>
    <w:rsid w:val="00DE4550"/>
    <w:rsid w:val="00DE50E4"/>
    <w:rsid w:val="00DE5773"/>
    <w:rsid w:val="00DE6534"/>
    <w:rsid w:val="00DF0F24"/>
    <w:rsid w:val="00DF59EE"/>
    <w:rsid w:val="00DF666A"/>
    <w:rsid w:val="00DF708E"/>
    <w:rsid w:val="00DF7CF5"/>
    <w:rsid w:val="00DF7F4F"/>
    <w:rsid w:val="00E01100"/>
    <w:rsid w:val="00E012A0"/>
    <w:rsid w:val="00E02569"/>
    <w:rsid w:val="00E066EE"/>
    <w:rsid w:val="00E06AC3"/>
    <w:rsid w:val="00E07D28"/>
    <w:rsid w:val="00E266E5"/>
    <w:rsid w:val="00E27B70"/>
    <w:rsid w:val="00E27F4C"/>
    <w:rsid w:val="00E30011"/>
    <w:rsid w:val="00E30CB9"/>
    <w:rsid w:val="00E340CB"/>
    <w:rsid w:val="00E379DC"/>
    <w:rsid w:val="00E40F9F"/>
    <w:rsid w:val="00E46808"/>
    <w:rsid w:val="00E53A48"/>
    <w:rsid w:val="00E5521B"/>
    <w:rsid w:val="00E57F69"/>
    <w:rsid w:val="00E611B7"/>
    <w:rsid w:val="00E61D86"/>
    <w:rsid w:val="00E61FB1"/>
    <w:rsid w:val="00E6209B"/>
    <w:rsid w:val="00E63862"/>
    <w:rsid w:val="00E639B8"/>
    <w:rsid w:val="00E6416B"/>
    <w:rsid w:val="00E665C1"/>
    <w:rsid w:val="00E672DC"/>
    <w:rsid w:val="00E71151"/>
    <w:rsid w:val="00E72DA3"/>
    <w:rsid w:val="00E73036"/>
    <w:rsid w:val="00E765E1"/>
    <w:rsid w:val="00E81EEB"/>
    <w:rsid w:val="00E82774"/>
    <w:rsid w:val="00E83E17"/>
    <w:rsid w:val="00E8765A"/>
    <w:rsid w:val="00E9297B"/>
    <w:rsid w:val="00E94B3A"/>
    <w:rsid w:val="00E9523A"/>
    <w:rsid w:val="00E9795C"/>
    <w:rsid w:val="00E97ACE"/>
    <w:rsid w:val="00E97BD9"/>
    <w:rsid w:val="00EA1E57"/>
    <w:rsid w:val="00EA23E6"/>
    <w:rsid w:val="00EB2513"/>
    <w:rsid w:val="00EB2E40"/>
    <w:rsid w:val="00EB587B"/>
    <w:rsid w:val="00EC4036"/>
    <w:rsid w:val="00EC7993"/>
    <w:rsid w:val="00ED365B"/>
    <w:rsid w:val="00ED5A77"/>
    <w:rsid w:val="00EE0848"/>
    <w:rsid w:val="00EE2F6F"/>
    <w:rsid w:val="00EE339D"/>
    <w:rsid w:val="00EE53C8"/>
    <w:rsid w:val="00EE5802"/>
    <w:rsid w:val="00EF2317"/>
    <w:rsid w:val="00F01B4C"/>
    <w:rsid w:val="00F03B1E"/>
    <w:rsid w:val="00F03F2C"/>
    <w:rsid w:val="00F03FA4"/>
    <w:rsid w:val="00F04318"/>
    <w:rsid w:val="00F102C4"/>
    <w:rsid w:val="00F1202D"/>
    <w:rsid w:val="00F12C3E"/>
    <w:rsid w:val="00F12F77"/>
    <w:rsid w:val="00F146E4"/>
    <w:rsid w:val="00F16084"/>
    <w:rsid w:val="00F16E02"/>
    <w:rsid w:val="00F217AB"/>
    <w:rsid w:val="00F244BB"/>
    <w:rsid w:val="00F25E80"/>
    <w:rsid w:val="00F26161"/>
    <w:rsid w:val="00F35A06"/>
    <w:rsid w:val="00F435D3"/>
    <w:rsid w:val="00F46425"/>
    <w:rsid w:val="00F47F44"/>
    <w:rsid w:val="00F5078D"/>
    <w:rsid w:val="00F534FB"/>
    <w:rsid w:val="00F5516F"/>
    <w:rsid w:val="00F56FFE"/>
    <w:rsid w:val="00F611B3"/>
    <w:rsid w:val="00F63E65"/>
    <w:rsid w:val="00F77E3B"/>
    <w:rsid w:val="00F814F9"/>
    <w:rsid w:val="00F86AF6"/>
    <w:rsid w:val="00F904FC"/>
    <w:rsid w:val="00F935BF"/>
    <w:rsid w:val="00F93B46"/>
    <w:rsid w:val="00F94EB5"/>
    <w:rsid w:val="00F9552C"/>
    <w:rsid w:val="00FA2CB3"/>
    <w:rsid w:val="00FA4359"/>
    <w:rsid w:val="00FA4C84"/>
    <w:rsid w:val="00FA6444"/>
    <w:rsid w:val="00FA66CF"/>
    <w:rsid w:val="00FB0F18"/>
    <w:rsid w:val="00FB10FC"/>
    <w:rsid w:val="00FB607B"/>
    <w:rsid w:val="00FB664E"/>
    <w:rsid w:val="00FB797B"/>
    <w:rsid w:val="00FC38C1"/>
    <w:rsid w:val="00FC40A0"/>
    <w:rsid w:val="00FC7ABB"/>
    <w:rsid w:val="00FC7F75"/>
    <w:rsid w:val="00FD2E01"/>
    <w:rsid w:val="00FD355F"/>
    <w:rsid w:val="00FD49F9"/>
    <w:rsid w:val="00FE18B2"/>
    <w:rsid w:val="00FE1B2E"/>
    <w:rsid w:val="00FE338D"/>
    <w:rsid w:val="00FE4449"/>
    <w:rsid w:val="00FE64AD"/>
    <w:rsid w:val="00FE6D1A"/>
    <w:rsid w:val="00FE7443"/>
    <w:rsid w:val="00FE7841"/>
    <w:rsid w:val="00FF0DC7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91090"/>
  <w15:chartTrackingRefBased/>
  <w15:docId w15:val="{70E3C5CE-58C2-4FD8-8074-6A638BB9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2F5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D80C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4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rsid w:val="000458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C67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CustomTechService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an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98BFF3980E4A1B98901901F0A9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43739-D16D-4794-A2E3-12849C45555A}"/>
      </w:docPartPr>
      <w:docPartBody>
        <w:p w:rsidR="00E9147C" w:rsidRDefault="004D601D">
          <w:pPr>
            <w:pStyle w:val="9898BFF3980E4A1B98901901F0A92C94"/>
          </w:pPr>
          <w:r w:rsidRPr="009D0878">
            <w:t>Address</w:t>
          </w:r>
        </w:p>
      </w:docPartBody>
    </w:docPart>
    <w:docPart>
      <w:docPartPr>
        <w:name w:val="3AF498FD8CCA4DCE83DE37267902A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9F512-AA2A-4672-9B1E-715CA77FBAA9}"/>
      </w:docPartPr>
      <w:docPartBody>
        <w:p w:rsidR="00E9147C" w:rsidRDefault="004D601D">
          <w:pPr>
            <w:pStyle w:val="3AF498FD8CCA4DCE83DE37267902A1F6"/>
          </w:pPr>
          <w:r w:rsidRPr="009D0878">
            <w:t>Phone</w:t>
          </w:r>
        </w:p>
      </w:docPartBody>
    </w:docPart>
    <w:docPart>
      <w:docPartPr>
        <w:name w:val="216892E67B574453A491041B492B8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5D8A-D316-4FA9-81A7-4E78966DDAF8}"/>
      </w:docPartPr>
      <w:docPartBody>
        <w:p w:rsidR="00E9147C" w:rsidRDefault="004D601D">
          <w:pPr>
            <w:pStyle w:val="216892E67B574453A491041B492B8C15"/>
          </w:pPr>
          <w:r w:rsidRPr="009D0878">
            <w:t>Email</w:t>
          </w:r>
        </w:p>
      </w:docPartBody>
    </w:docPart>
    <w:docPart>
      <w:docPartPr>
        <w:name w:val="29C1B2E642514A568BCA03CB0BEFF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C7836-0716-4FA4-AB01-A09486291038}"/>
      </w:docPartPr>
      <w:docPartBody>
        <w:p w:rsidR="00E9147C" w:rsidRDefault="004D601D">
          <w:pPr>
            <w:pStyle w:val="29C1B2E642514A568BCA03CB0BEFF843"/>
          </w:pPr>
          <w:r w:rsidRPr="009D0878">
            <w:t>LinkedIn Profile</w:t>
          </w:r>
        </w:p>
      </w:docPartBody>
    </w:docPart>
    <w:docPart>
      <w:docPartPr>
        <w:name w:val="8787B96E4D2B432889F9B88859014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0212E-BECD-4807-9554-05E60F18272F}"/>
      </w:docPartPr>
      <w:docPartBody>
        <w:p w:rsidR="00E9147C" w:rsidRDefault="004D601D">
          <w:pPr>
            <w:pStyle w:val="8787B96E4D2B432889F9B888590145BB"/>
          </w:pPr>
          <w:r w:rsidRPr="00565B06">
            <w:t>Education</w:t>
          </w:r>
        </w:p>
      </w:docPartBody>
    </w:docPart>
    <w:docPart>
      <w:docPartPr>
        <w:name w:val="AFAE2894B1F64BE7B8695C9D1DEC0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8524B-C83E-4BB7-A321-FC1BB3E7FA17}"/>
      </w:docPartPr>
      <w:docPartBody>
        <w:p w:rsidR="00E9147C" w:rsidRDefault="004D601D">
          <w:pPr>
            <w:pStyle w:val="AFAE2894B1F64BE7B8695C9D1DEC09C0"/>
          </w:pPr>
          <w:r w:rsidRPr="00565B06">
            <w:t>Experience</w:t>
          </w:r>
        </w:p>
      </w:docPartBody>
    </w:docPart>
    <w:docPart>
      <w:docPartPr>
        <w:name w:val="E609B39C49234ECBBBA2B782699DE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B83FD-BCF5-4E98-86D1-41725CAABEEA}"/>
      </w:docPartPr>
      <w:docPartBody>
        <w:p w:rsidR="00E9147C" w:rsidRDefault="004D601D">
          <w:pPr>
            <w:pStyle w:val="E609B39C49234ECBBBA2B782699DE7A2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1D"/>
    <w:rsid w:val="000A140A"/>
    <w:rsid w:val="000D2294"/>
    <w:rsid w:val="001A62B3"/>
    <w:rsid w:val="001B24BA"/>
    <w:rsid w:val="001C051A"/>
    <w:rsid w:val="001E2351"/>
    <w:rsid w:val="00285249"/>
    <w:rsid w:val="002A7B0C"/>
    <w:rsid w:val="002E1A6C"/>
    <w:rsid w:val="00347F41"/>
    <w:rsid w:val="003E1960"/>
    <w:rsid w:val="003F66CA"/>
    <w:rsid w:val="00445F2B"/>
    <w:rsid w:val="004628F2"/>
    <w:rsid w:val="0046517F"/>
    <w:rsid w:val="004A218C"/>
    <w:rsid w:val="004B2A7C"/>
    <w:rsid w:val="004D601D"/>
    <w:rsid w:val="00564BCE"/>
    <w:rsid w:val="005C1918"/>
    <w:rsid w:val="005E0FF1"/>
    <w:rsid w:val="006C6AC4"/>
    <w:rsid w:val="006D0A95"/>
    <w:rsid w:val="006F257F"/>
    <w:rsid w:val="0070054B"/>
    <w:rsid w:val="00706D0B"/>
    <w:rsid w:val="007543F4"/>
    <w:rsid w:val="00767660"/>
    <w:rsid w:val="007A0789"/>
    <w:rsid w:val="007D4FDE"/>
    <w:rsid w:val="007E7015"/>
    <w:rsid w:val="00853B9C"/>
    <w:rsid w:val="008B501D"/>
    <w:rsid w:val="008D0AB3"/>
    <w:rsid w:val="00936A78"/>
    <w:rsid w:val="00972E5E"/>
    <w:rsid w:val="009C0003"/>
    <w:rsid w:val="009E0445"/>
    <w:rsid w:val="00A07C98"/>
    <w:rsid w:val="00A53CEC"/>
    <w:rsid w:val="00A83B06"/>
    <w:rsid w:val="00A85353"/>
    <w:rsid w:val="00AB4A0F"/>
    <w:rsid w:val="00B42D11"/>
    <w:rsid w:val="00BA7903"/>
    <w:rsid w:val="00BB480E"/>
    <w:rsid w:val="00BF0748"/>
    <w:rsid w:val="00C032FB"/>
    <w:rsid w:val="00C13D6F"/>
    <w:rsid w:val="00C27D57"/>
    <w:rsid w:val="00C41664"/>
    <w:rsid w:val="00D671A0"/>
    <w:rsid w:val="00DC7629"/>
    <w:rsid w:val="00DE50C9"/>
    <w:rsid w:val="00DE6055"/>
    <w:rsid w:val="00E67A4C"/>
    <w:rsid w:val="00E9147C"/>
    <w:rsid w:val="00EA574C"/>
    <w:rsid w:val="00F2383A"/>
    <w:rsid w:val="00F903AD"/>
    <w:rsid w:val="00F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A43A4F7CA447E826E88BA7A6AA83C">
    <w:name w:val="CABA43A4F7CA447E826E88BA7A6AA83C"/>
  </w:style>
  <w:style w:type="paragraph" w:customStyle="1" w:styleId="937F266E15D8407E80ADEC6411B07F76">
    <w:name w:val="937F266E15D8407E80ADEC6411B07F76"/>
  </w:style>
  <w:style w:type="paragraph" w:customStyle="1" w:styleId="9898BFF3980E4A1B98901901F0A92C94">
    <w:name w:val="9898BFF3980E4A1B98901901F0A92C94"/>
  </w:style>
  <w:style w:type="paragraph" w:customStyle="1" w:styleId="3AF498FD8CCA4DCE83DE37267902A1F6">
    <w:name w:val="3AF498FD8CCA4DCE83DE37267902A1F6"/>
  </w:style>
  <w:style w:type="paragraph" w:customStyle="1" w:styleId="216892E67B574453A491041B492B8C15">
    <w:name w:val="216892E67B574453A491041B492B8C15"/>
  </w:style>
  <w:style w:type="paragraph" w:customStyle="1" w:styleId="29C1B2E642514A568BCA03CB0BEFF843">
    <w:name w:val="29C1B2E642514A568BCA03CB0BEFF843"/>
  </w:style>
  <w:style w:type="paragraph" w:customStyle="1" w:styleId="D94EEA9FE3FA4E06A6388685B9FC33FF">
    <w:name w:val="D94EEA9FE3FA4E06A6388685B9FC33FF"/>
  </w:style>
  <w:style w:type="paragraph" w:customStyle="1" w:styleId="438224984A944873B5745B236AA5D5B7">
    <w:name w:val="438224984A944873B5745B236AA5D5B7"/>
  </w:style>
  <w:style w:type="paragraph" w:customStyle="1" w:styleId="480F763DA5F84EF7A8CB65556FF5F365">
    <w:name w:val="480F763DA5F84EF7A8CB65556FF5F365"/>
  </w:style>
  <w:style w:type="paragraph" w:customStyle="1" w:styleId="8787B96E4D2B432889F9B888590145BB">
    <w:name w:val="8787B96E4D2B432889F9B888590145BB"/>
  </w:style>
  <w:style w:type="paragraph" w:customStyle="1" w:styleId="209D53C562334AF78C2BAE88C519D634">
    <w:name w:val="209D53C562334AF78C2BAE88C519D63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D74253A5D0644FE89C629F5C29D1C6E">
    <w:name w:val="8D74253A5D0644FE89C629F5C29D1C6E"/>
  </w:style>
  <w:style w:type="paragraph" w:customStyle="1" w:styleId="CCA61C0B4EF041768AD8E23C7F8C11FA">
    <w:name w:val="CCA61C0B4EF041768AD8E23C7F8C11FA"/>
  </w:style>
  <w:style w:type="paragraph" w:customStyle="1" w:styleId="FFCA428EAA54466FBEF8C9B915C315C1">
    <w:name w:val="FFCA428EAA54466FBEF8C9B915C315C1"/>
  </w:style>
  <w:style w:type="paragraph" w:customStyle="1" w:styleId="6C74DA60555342DAB90197DE77BCF3F5">
    <w:name w:val="6C74DA60555342DAB90197DE77BCF3F5"/>
  </w:style>
  <w:style w:type="paragraph" w:customStyle="1" w:styleId="B175E0D9258746F680B4EF55F241A2BC">
    <w:name w:val="B175E0D9258746F680B4EF55F241A2BC"/>
  </w:style>
  <w:style w:type="paragraph" w:customStyle="1" w:styleId="C943257616C44336AC77EE92DC80D9E6">
    <w:name w:val="C943257616C44336AC77EE92DC80D9E6"/>
  </w:style>
  <w:style w:type="paragraph" w:customStyle="1" w:styleId="9A3BFD45DE7241AB9EF1258149EB63CB">
    <w:name w:val="9A3BFD45DE7241AB9EF1258149EB63CB"/>
  </w:style>
  <w:style w:type="paragraph" w:customStyle="1" w:styleId="238805527AC54E60A64CE2FA6BFABF96">
    <w:name w:val="238805527AC54E60A64CE2FA6BFABF96"/>
  </w:style>
  <w:style w:type="paragraph" w:customStyle="1" w:styleId="02C268F070814033A57B1245AFEF3A32">
    <w:name w:val="02C268F070814033A57B1245AFEF3A32"/>
  </w:style>
  <w:style w:type="paragraph" w:customStyle="1" w:styleId="AFAE2894B1F64BE7B8695C9D1DEC09C0">
    <w:name w:val="AFAE2894B1F64BE7B8695C9D1DEC09C0"/>
  </w:style>
  <w:style w:type="paragraph" w:customStyle="1" w:styleId="B58436896C3B48E8ACA83853F9BE14FE">
    <w:name w:val="B58436896C3B48E8ACA83853F9BE14FE"/>
  </w:style>
  <w:style w:type="paragraph" w:customStyle="1" w:styleId="855A7B495D8F479E8761BE1D257A0A8C">
    <w:name w:val="855A7B495D8F479E8761BE1D257A0A8C"/>
  </w:style>
  <w:style w:type="paragraph" w:customStyle="1" w:styleId="2C39C0CD5B2343D983330A7C9679AE03">
    <w:name w:val="2C39C0CD5B2343D983330A7C9679AE03"/>
  </w:style>
  <w:style w:type="paragraph" w:customStyle="1" w:styleId="7A59191CED1D4709945809215ABE8144">
    <w:name w:val="7A59191CED1D4709945809215ABE8144"/>
  </w:style>
  <w:style w:type="paragraph" w:customStyle="1" w:styleId="4AA2E18EC38D446A89530BE2EC638638">
    <w:name w:val="4AA2E18EC38D446A89530BE2EC638638"/>
  </w:style>
  <w:style w:type="paragraph" w:customStyle="1" w:styleId="B75B6E2D5CAD400C884DEF13159DE1FB">
    <w:name w:val="B75B6E2D5CAD400C884DEF13159DE1FB"/>
  </w:style>
  <w:style w:type="paragraph" w:customStyle="1" w:styleId="8200D247025F449696C76770F1F0C2F1">
    <w:name w:val="8200D247025F449696C76770F1F0C2F1"/>
  </w:style>
  <w:style w:type="paragraph" w:customStyle="1" w:styleId="BCCE604BC22D438782C4F72A5EEFDDCC">
    <w:name w:val="BCCE604BC22D438782C4F72A5EEFDDCC"/>
  </w:style>
  <w:style w:type="paragraph" w:customStyle="1" w:styleId="0150D36B5BE04333AFC44D110BDA15CF">
    <w:name w:val="0150D36B5BE04333AFC44D110BDA15CF"/>
  </w:style>
  <w:style w:type="paragraph" w:customStyle="1" w:styleId="0EEDDBA950C74D818F0D310E47B9D0EF">
    <w:name w:val="0EEDDBA950C74D818F0D310E47B9D0EF"/>
  </w:style>
  <w:style w:type="paragraph" w:customStyle="1" w:styleId="6F1919A579484CD7B8667B8FA59B513F">
    <w:name w:val="6F1919A579484CD7B8667B8FA59B513F"/>
  </w:style>
  <w:style w:type="paragraph" w:customStyle="1" w:styleId="D454FD4472824267A6FBF46E1823EB7A">
    <w:name w:val="D454FD4472824267A6FBF46E1823EB7A"/>
  </w:style>
  <w:style w:type="paragraph" w:customStyle="1" w:styleId="610F261D5A6E4ECE80D8A2DEEFD54FC2">
    <w:name w:val="610F261D5A6E4ECE80D8A2DEEFD54FC2"/>
  </w:style>
  <w:style w:type="paragraph" w:customStyle="1" w:styleId="2199F0F7412D4197BA04B64FAA10805A">
    <w:name w:val="2199F0F7412D4197BA04B64FAA10805A"/>
  </w:style>
  <w:style w:type="paragraph" w:customStyle="1" w:styleId="DBA0F69BF1F44A7FB85DA41263B20815">
    <w:name w:val="DBA0F69BF1F44A7FB85DA41263B20815"/>
  </w:style>
  <w:style w:type="paragraph" w:customStyle="1" w:styleId="06A1B5546B154F04905A0D6275F026FD">
    <w:name w:val="06A1B5546B154F04905A0D6275F026FD"/>
  </w:style>
  <w:style w:type="paragraph" w:customStyle="1" w:styleId="E609B39C49234ECBBBA2B782699DE7A2">
    <w:name w:val="E609B39C49234ECBBBA2B782699DE7A2"/>
  </w:style>
  <w:style w:type="paragraph" w:customStyle="1" w:styleId="B916014AF7F24E7898A9689DF7CB2706">
    <w:name w:val="B916014AF7F24E7898A9689DF7CB2706"/>
  </w:style>
  <w:style w:type="paragraph" w:customStyle="1" w:styleId="AF05F1E6A11F4BA492C3C35A35028C79">
    <w:name w:val="AF05F1E6A11F4BA492C3C35A35028C79"/>
    <w:rsid w:val="004D601D"/>
  </w:style>
  <w:style w:type="paragraph" w:customStyle="1" w:styleId="3FED1763C7A44E54B6C4F6DEB3BCB163">
    <w:name w:val="3FED1763C7A44E54B6C4F6DEB3BCB163"/>
    <w:rsid w:val="004D601D"/>
  </w:style>
  <w:style w:type="paragraph" w:customStyle="1" w:styleId="FFE9646F5E784D09B5E68A6B1A92B063">
    <w:name w:val="FFE9646F5E784D09B5E68A6B1A92B063"/>
    <w:rsid w:val="004D601D"/>
  </w:style>
  <w:style w:type="paragraph" w:customStyle="1" w:styleId="51969B52874043DE936C2CFC5D634D67">
    <w:name w:val="51969B52874043DE936C2CFC5D634D67"/>
    <w:rsid w:val="00C27D57"/>
  </w:style>
  <w:style w:type="paragraph" w:customStyle="1" w:styleId="9268F144E0E74497ACBB8494E28D9008">
    <w:name w:val="9268F144E0E74497ACBB8494E28D9008"/>
  </w:style>
  <w:style w:type="paragraph" w:customStyle="1" w:styleId="DFCCD168ABF1491FB942B5532EAF8220">
    <w:name w:val="DFCCD168ABF1491FB942B5532EAF8220"/>
  </w:style>
  <w:style w:type="paragraph" w:customStyle="1" w:styleId="93157E405A2C4EB7B4AB3A8F4D4D1029">
    <w:name w:val="93157E405A2C4EB7B4AB3A8F4D4D10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urpl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29 Granite Dr</CompanyAddress>
  <CompanyPhone>+1 (506) 608-8893</CompanyPhone>
  <CompanyFax/>
  <CompanyEmail>Javan.Poirier@Outlook.com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94990-C15F-4EF5-B62E-8DC458F2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18363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 Poirier</dc:creator>
  <cp:keywords>Javan-Poirier</cp:keywords>
  <dc:description/>
  <cp:lastModifiedBy>Javan Poirier</cp:lastModifiedBy>
  <cp:revision>34</cp:revision>
  <cp:lastPrinted>2018-06-04T21:17:00Z</cp:lastPrinted>
  <dcterms:created xsi:type="dcterms:W3CDTF">2018-06-02T18:47:00Z</dcterms:created>
  <dcterms:modified xsi:type="dcterms:W3CDTF">2018-08-15T23:03:00Z</dcterms:modified>
  <cp:category/>
  <cp:contentStatus>CustomTechServices.com</cp:contentStatus>
</cp:coreProperties>
</file>